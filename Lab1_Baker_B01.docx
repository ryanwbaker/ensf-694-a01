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61990140" w:displacedByCustomXml="next"/>
    <w:bookmarkEnd w:id="0" w:displacedByCustomXml="next"/>
    <w:sdt>
      <w:sdtPr>
        <w:id w:val="-1690988492"/>
        <w:docPartObj>
          <w:docPartGallery w:val="Cover Pages"/>
          <w:docPartUnique/>
        </w:docPartObj>
      </w:sdtPr>
      <w:sdtEndPr/>
      <w:sdtContent>
        <w:p w14:paraId="3FE56E75" w14:textId="77777777" w:rsidR="00D835DF" w:rsidRDefault="00D835DF" w:rsidP="00575E25"/>
        <w:p w14:paraId="5FCB4FA6" w14:textId="77777777" w:rsidR="000C6889" w:rsidRDefault="00CC5F1B" w:rsidP="00575E25"/>
      </w:sdtContent>
    </w:sdt>
    <w:p w14:paraId="15BB88A5" w14:textId="77777777" w:rsidR="00406CF6" w:rsidRPr="00EC1352" w:rsidRDefault="001001A8" w:rsidP="00EC1352">
      <w:pPr>
        <w:pStyle w:val="Heading1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598848" behindDoc="0" locked="0" layoutInCell="1" allowOverlap="1" wp14:anchorId="041E5DCD" wp14:editId="1C013FBE">
                <wp:simplePos x="0" y="0"/>
                <wp:positionH relativeFrom="column">
                  <wp:posOffset>1156970</wp:posOffset>
                </wp:positionH>
                <wp:positionV relativeFrom="paragraph">
                  <wp:posOffset>2367915</wp:posOffset>
                </wp:positionV>
                <wp:extent cx="4536440" cy="1404620"/>
                <wp:effectExtent l="0" t="0" r="16510" b="1206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644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81118A" w14:textId="77777777" w:rsidR="00EC1352" w:rsidRDefault="00596E98" w:rsidP="00596E98">
                            <w:pPr>
                              <w:spacing w:line="480" w:lineRule="auto"/>
                            </w:pPr>
                            <w:r w:rsidRPr="00596E98">
                              <w:rPr>
                                <w:b/>
                                <w:bCs/>
                              </w:rPr>
                              <w:t>Course: ENSF 694</w:t>
                            </w:r>
                            <w:r>
                              <w:t xml:space="preserve"> – Summer 2024</w:t>
                            </w:r>
                          </w:p>
                          <w:p w14:paraId="3D8AC7C8" w14:textId="77777777" w:rsidR="00596E98" w:rsidRDefault="00596E98" w:rsidP="00596E98">
                            <w:pPr>
                              <w:spacing w:line="480" w:lineRule="auto"/>
                            </w:pPr>
                            <w:r w:rsidRPr="00596E98">
                              <w:rPr>
                                <w:b/>
                                <w:bCs/>
                              </w:rPr>
                              <w:t>Lab #:</w:t>
                            </w:r>
                            <w:r>
                              <w:t xml:space="preserve"> Lab 1</w:t>
                            </w:r>
                          </w:p>
                          <w:p w14:paraId="101F05AC" w14:textId="77777777" w:rsidR="00596E98" w:rsidRDefault="00596E98" w:rsidP="00596E98">
                            <w:pPr>
                              <w:spacing w:line="480" w:lineRule="auto"/>
                            </w:pPr>
                            <w:r w:rsidRPr="00596E98">
                              <w:rPr>
                                <w:b/>
                                <w:bCs/>
                              </w:rPr>
                              <w:t>Instructor:</w:t>
                            </w:r>
                            <w:r>
                              <w:t xml:space="preserve"> Mahmood Moussavi</w:t>
                            </w:r>
                          </w:p>
                          <w:p w14:paraId="11294BF0" w14:textId="77777777" w:rsidR="00596E98" w:rsidRDefault="00596E98" w:rsidP="00596E98">
                            <w:pPr>
                              <w:spacing w:line="480" w:lineRule="auto"/>
                            </w:pPr>
                            <w:r w:rsidRPr="00596E98">
                              <w:rPr>
                                <w:b/>
                                <w:bCs/>
                              </w:rPr>
                              <w:t>Student Name:</w:t>
                            </w:r>
                            <w:r>
                              <w:t xml:space="preserve"> Ryan Baker</w:t>
                            </w:r>
                          </w:p>
                          <w:p w14:paraId="7852EF5B" w14:textId="77777777" w:rsidR="00596E98" w:rsidRPr="00D835DF" w:rsidRDefault="00596E98" w:rsidP="00596E98">
                            <w:pPr>
                              <w:spacing w:line="480" w:lineRule="auto"/>
                            </w:pPr>
                            <w:r w:rsidRPr="00596E98">
                              <w:rPr>
                                <w:b/>
                                <w:bCs/>
                              </w:rPr>
                              <w:t>Submission Date:</w:t>
                            </w:r>
                            <w:r>
                              <w:t xml:space="preserve"> June 27, 2024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41E5DCD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91.1pt;margin-top:186.45pt;width:357.2pt;height:110.6pt;z-index:25159884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">
                <v:textbox style="mso-fit-shape-to-text:t">
                  <w:txbxContent>
                    <w:p w14:paraId="4781118A" w14:textId="77777777" w:rsidR="00EC1352" w:rsidRDefault="00596E98" w:rsidP="00596E98">
                      <w:pPr>
                        <w:spacing w:line="480" w:lineRule="auto"/>
                      </w:pPr>
                      <w:r w:rsidRPr="00596E98">
                        <w:rPr>
                          <w:b/>
                          <w:bCs/>
                        </w:rPr>
                        <w:t>Course: ENSF 694</w:t>
                      </w:r>
                      <w:r>
                        <w:t xml:space="preserve"> – Summer 2024</w:t>
                      </w:r>
                    </w:p>
                    <w:p w14:paraId="3D8AC7C8" w14:textId="77777777" w:rsidR="00596E98" w:rsidRDefault="00596E98" w:rsidP="00596E98">
                      <w:pPr>
                        <w:spacing w:line="480" w:lineRule="auto"/>
                      </w:pPr>
                      <w:r w:rsidRPr="00596E98">
                        <w:rPr>
                          <w:b/>
                          <w:bCs/>
                        </w:rPr>
                        <w:t>Lab #:</w:t>
                      </w:r>
                      <w:r>
                        <w:t xml:space="preserve"> Lab 1</w:t>
                      </w:r>
                    </w:p>
                    <w:p w14:paraId="101F05AC" w14:textId="77777777" w:rsidR="00596E98" w:rsidRDefault="00596E98" w:rsidP="00596E98">
                      <w:pPr>
                        <w:spacing w:line="480" w:lineRule="auto"/>
                      </w:pPr>
                      <w:r w:rsidRPr="00596E98">
                        <w:rPr>
                          <w:b/>
                          <w:bCs/>
                        </w:rPr>
                        <w:t>Instructor:</w:t>
                      </w:r>
                      <w:r>
                        <w:t xml:space="preserve"> Mahmood Moussavi</w:t>
                      </w:r>
                    </w:p>
                    <w:p w14:paraId="11294BF0" w14:textId="77777777" w:rsidR="00596E98" w:rsidRDefault="00596E98" w:rsidP="00596E98">
                      <w:pPr>
                        <w:spacing w:line="480" w:lineRule="auto"/>
                      </w:pPr>
                      <w:r w:rsidRPr="00596E98">
                        <w:rPr>
                          <w:b/>
                          <w:bCs/>
                        </w:rPr>
                        <w:t>Student Name:</w:t>
                      </w:r>
                      <w:r>
                        <w:t xml:space="preserve"> Ryan Baker</w:t>
                      </w:r>
                    </w:p>
                    <w:p w14:paraId="7852EF5B" w14:textId="77777777" w:rsidR="00596E98" w:rsidRPr="00D835DF" w:rsidRDefault="00596E98" w:rsidP="00596E98">
                      <w:pPr>
                        <w:spacing w:line="480" w:lineRule="auto"/>
                      </w:pPr>
                      <w:r w:rsidRPr="00596E98">
                        <w:rPr>
                          <w:b/>
                          <w:bCs/>
                        </w:rPr>
                        <w:t>Submission Date:</w:t>
                      </w:r>
                      <w:r>
                        <w:t xml:space="preserve"> June 27, 2024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C6889">
        <w:br w:type="page"/>
      </w:r>
    </w:p>
    <w:p w14:paraId="416FBDD2" w14:textId="18EB978C" w:rsidR="00477794" w:rsidRDefault="00406673" w:rsidP="00406673">
      <w:pPr>
        <w:pStyle w:val="Heading1"/>
        <w:rPr>
          <w:lang w:eastAsia="en-CA"/>
        </w:rPr>
      </w:pPr>
      <w:r>
        <w:rPr>
          <w:lang w:eastAsia="en-CA"/>
        </w:rPr>
        <w:lastRenderedPageBreak/>
        <w:t>Exercise A</w:t>
      </w:r>
    </w:p>
    <w:p w14:paraId="17FA8AC0" w14:textId="2A9D201D" w:rsidR="00406673" w:rsidRPr="00406673" w:rsidRDefault="00406673" w:rsidP="00406673">
      <w:pPr>
        <w:pStyle w:val="Heading2"/>
        <w:rPr>
          <w:lang w:eastAsia="en-CA"/>
        </w:rPr>
      </w:pPr>
      <w:r>
        <w:rPr>
          <w:lang w:eastAsia="en-CA"/>
        </w:rPr>
        <w:t>lab1exe_A.cpp</w:t>
      </w:r>
    </w:p>
    <w:p w14:paraId="633A0481" w14:textId="7C82CFED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43CBB236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lab1exe_A.cpp</w:t>
      </w:r>
    </w:p>
    <w:p w14:paraId="7880AA4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ENSF 694 Lab 1, exercise A</w:t>
      </w:r>
    </w:p>
    <w:p w14:paraId="7B11CF91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Created by Mahmood Moussavi</w:t>
      </w:r>
    </w:p>
    <w:p w14:paraId="7554E316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Completed by: Ryan Baker</w:t>
      </w:r>
    </w:p>
    <w:p w14:paraId="5498B51B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Development Date: June 26, 2024</w:t>
      </w:r>
    </w:p>
    <w:p w14:paraId="0168BF3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2A7CD58F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2199F5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7C02FAD9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cmath</w:t>
      </w:r>
      <w:proofErr w:type="spellEnd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195E5367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iomanip</w:t>
      </w:r>
      <w:proofErr w:type="spellEnd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// included for table formatting</w:t>
      </w:r>
    </w:p>
    <w:p w14:paraId="52B25C53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77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F8CC80D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6E363C6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9.8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  /* gravitation acceleration 9.8 m/s^2 */</w:t>
      </w:r>
    </w:p>
    <w:p w14:paraId="0C77A6F5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PI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3.141592654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654CBA93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B9E94BC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create_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table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1DBCC964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REQUIRES</w:t>
      </w:r>
    </w:p>
    <w:p w14:paraId="6E86B3AD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 v (double) the velocity to base the table on</w:t>
      </w:r>
    </w:p>
    <w:p w14:paraId="40A7F673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PROMISES </w:t>
      </w:r>
    </w:p>
    <w:p w14:paraId="06A66456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  </w:t>
      </w:r>
      <w:proofErr w:type="gramStart"/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prints</w:t>
      </w:r>
      <w:proofErr w:type="gramEnd"/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 table of angle (0-90 degrees) with corresponding times and distances</w:t>
      </w:r>
    </w:p>
    <w:p w14:paraId="3863E074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6AA6983B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42B0453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Projectile_travel_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time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5151A56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REQUIRES</w:t>
      </w:r>
    </w:p>
    <w:p w14:paraId="4443B55D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 0 &lt; a &lt; 90.</w:t>
      </w:r>
    </w:p>
    <w:p w14:paraId="7491932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PROMISES </w:t>
      </w:r>
    </w:p>
    <w:p w14:paraId="0FC79F0F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</w:t>
      </w:r>
      <w:proofErr w:type="gramStart"/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return</w:t>
      </w:r>
      <w:proofErr w:type="gramEnd"/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value is projectile travel time when maximum horizontal distance is reached (in seconds).</w:t>
      </w:r>
    </w:p>
    <w:p w14:paraId="782DAC08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0B2DA7D8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18CC389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Projectile_travel_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40365635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REQUIRES</w:t>
      </w:r>
    </w:p>
    <w:p w14:paraId="7F95F768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 0 &lt; a &lt; 90.</w:t>
      </w:r>
    </w:p>
    <w:p w14:paraId="37414DE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PROMISES </w:t>
      </w:r>
    </w:p>
    <w:p w14:paraId="5F56CAAB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</w:t>
      </w:r>
      <w:proofErr w:type="gramStart"/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return</w:t>
      </w:r>
      <w:proofErr w:type="gramEnd"/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value is maximum projectile distance (in metres).</w:t>
      </w:r>
    </w:p>
    <w:p w14:paraId="1FA9F8F6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56C0ABFD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892F2B6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degree_to_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radian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7875F5DF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 REQUIRES</w:t>
      </w:r>
    </w:p>
    <w:p w14:paraId="60667055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Angle in degrees between 0 and 360.</w:t>
      </w:r>
    </w:p>
    <w:p w14:paraId="54F064B0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PROMISES </w:t>
      </w:r>
    </w:p>
    <w:p w14:paraId="25539EC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lastRenderedPageBreak/>
        <w:t> *  </w:t>
      </w:r>
      <w:proofErr w:type="gramStart"/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returns</w:t>
      </w:r>
      <w:proofErr w:type="gramEnd"/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value is angle in radians.</w:t>
      </w:r>
    </w:p>
    <w:p w14:paraId="13FF5F9C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703AE4D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3429683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5C9517EC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{</w:t>
      </w:r>
    </w:p>
    <w:p w14:paraId="5EC3AE25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velocity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3FCB37C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607E610E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"Please enter the velocity at which the projectile is launched (m/sec): </w:t>
      </w:r>
      <w:proofErr w:type="gramStart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6B5E3B16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cin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&gt;&gt;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velocity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90DB581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3DF8C8BD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0C39E151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proofErr w:type="gramStart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!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cin</w:t>
      </w:r>
      <w:proofErr w:type="spellEnd"/>
      <w:proofErr w:type="gram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 // means if </w:t>
      </w:r>
      <w:proofErr w:type="spellStart"/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cin</w:t>
      </w:r>
      <w:proofErr w:type="spellEnd"/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failed to read</w:t>
      </w:r>
    </w:p>
    <w:p w14:paraId="23858E0F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{</w:t>
      </w:r>
    </w:p>
    <w:p w14:paraId="55A7A0AD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Invlid</w:t>
      </w:r>
      <w:proofErr w:type="spellEnd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input. Bye...</w:t>
      </w:r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ACBF4C7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1D7A274C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72426081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777D2328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while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velocity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)</w:t>
      </w:r>
      <w:proofErr w:type="gramEnd"/>
    </w:p>
    <w:p w14:paraId="16BA9DC2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{</w:t>
      </w:r>
    </w:p>
    <w:p w14:paraId="1042E86E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please</w:t>
      </w:r>
      <w:proofErr w:type="spellEnd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enter a positive number for velocity: </w:t>
      </w:r>
      <w:proofErr w:type="gramStart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71DB8C57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cin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&gt;&gt;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velocity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0EA3D148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proofErr w:type="gramStart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!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cin</w:t>
      </w:r>
      <w:proofErr w:type="spellEnd"/>
      <w:proofErr w:type="gram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3DA06B62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{</w:t>
      </w:r>
    </w:p>
    <w:p w14:paraId="4E44593B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Invlid</w:t>
      </w:r>
      <w:proofErr w:type="spellEnd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input. Bye...</w:t>
      </w:r>
      <w:proofErr w:type="gramStart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2F2002F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7A1F02C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}</w:t>
      </w:r>
    </w:p>
    <w:p w14:paraId="12BAF4A6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2948421F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41D737B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create_table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velocity</w:t>
      </w:r>
      <w:proofErr w:type="gramStart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  <w:proofErr w:type="gramEnd"/>
    </w:p>
    <w:p w14:paraId="08E415D2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3125CE7D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26F69E7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573E8A40" w14:textId="77777777" w:rsidR="00477794" w:rsidRPr="00477794" w:rsidRDefault="00477794" w:rsidP="004777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54A9018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create_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table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6886B033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"Angle</w:t>
      </w:r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\t\t\</w:t>
      </w:r>
      <w:proofErr w:type="spellStart"/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t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</w:t>
      </w:r>
      <w:proofErr w:type="spellEnd"/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\t\t\t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</w:t>
      </w:r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(deg)</w:t>
      </w:r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\t\t\t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(sec)</w:t>
      </w:r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\t\t\t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(m)</w:t>
      </w:r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222794F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77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::</w:t>
      </w:r>
      <w:proofErr w:type="gramEnd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fixed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::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setprecision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  <w:r w:rsidRPr="00477794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// format digits of table</w:t>
      </w:r>
    </w:p>
    <w:p w14:paraId="4F948AF0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90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+=</w:t>
      </w:r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10A2FEB8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\t\t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Projectile_travel_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time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\t\t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Projectile_travel_distance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477794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5812910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5B530F50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1C7F525F" w14:textId="77777777" w:rsidR="00477794" w:rsidRPr="00477794" w:rsidRDefault="00477794" w:rsidP="004777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B87C5F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degree_to_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radian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02C2DBE5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180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PI</w:t>
      </w:r>
      <w:proofErr w:type="gramStart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  <w:proofErr w:type="gramEnd"/>
    </w:p>
    <w:p w14:paraId="087A8C07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lastRenderedPageBreak/>
        <w:t>}</w:t>
      </w:r>
    </w:p>
    <w:p w14:paraId="605AA5FC" w14:textId="77777777" w:rsidR="00477794" w:rsidRPr="00477794" w:rsidRDefault="00477794" w:rsidP="004777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09EA349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Projectile_travel_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time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30EADD8B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abs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sin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degree_to_radian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))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3D41F5E9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2683D260" w14:textId="77777777" w:rsidR="00477794" w:rsidRPr="00477794" w:rsidRDefault="00477794" w:rsidP="00477794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A2A617A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Projectile_travel_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distance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477794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36EA4C6E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477794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abs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sin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477794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degree_to_radian</w:t>
      </w:r>
      <w:proofErr w:type="spellEnd"/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477794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)) </w:t>
      </w:r>
      <w:r w:rsidRPr="00477794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477794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G</w:t>
      </w: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5582D9E6" w14:textId="77777777" w:rsidR="00477794" w:rsidRPr="00477794" w:rsidRDefault="00477794" w:rsidP="00477794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477794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5675E6A6" w14:textId="77777777" w:rsidR="00EC1352" w:rsidRDefault="00EC1352" w:rsidP="00406673"/>
    <w:p w14:paraId="532C2566" w14:textId="3816B50E" w:rsidR="00406673" w:rsidRDefault="001929E0" w:rsidP="00406673">
      <w:pPr>
        <w:pStyle w:val="Heading2"/>
      </w:pPr>
      <w:r>
        <w:t>Code output:</w:t>
      </w:r>
    </w:p>
    <w:p w14:paraId="791F5A2F" w14:textId="77777777" w:rsidR="001929E0" w:rsidRPr="0078795F" w:rsidRDefault="001929E0" w:rsidP="0078795F">
      <w:pPr>
        <w:pStyle w:val="Code"/>
      </w:pPr>
      <w:proofErr w:type="spellStart"/>
      <w:r w:rsidRPr="0078795F">
        <w:t>QWE+RyanB@ryanb-pc</w:t>
      </w:r>
      <w:proofErr w:type="spellEnd"/>
      <w:r w:rsidRPr="0078795F">
        <w:t xml:space="preserve"> /</w:t>
      </w:r>
      <w:proofErr w:type="spellStart"/>
      <w:r w:rsidRPr="0078795F">
        <w:t>cygdrive</w:t>
      </w:r>
      <w:proofErr w:type="spellEnd"/>
      <w:r w:rsidRPr="0078795F">
        <w:t>/c/Users/</w:t>
      </w:r>
      <w:proofErr w:type="spellStart"/>
      <w:r w:rsidRPr="0078795F">
        <w:t>RyanB</w:t>
      </w:r>
      <w:proofErr w:type="spellEnd"/>
      <w:r w:rsidRPr="0078795F">
        <w:t>/OneDrive - Quick Way Electrical (1999) Ltd/ENSF 694/Labs/ensf-694-a01</w:t>
      </w:r>
    </w:p>
    <w:p w14:paraId="42D3B675" w14:textId="77777777" w:rsidR="001929E0" w:rsidRPr="0078795F" w:rsidRDefault="001929E0" w:rsidP="0078795F">
      <w:pPr>
        <w:pStyle w:val="Code"/>
      </w:pPr>
      <w:proofErr w:type="gramStart"/>
      <w:r w:rsidRPr="0078795F">
        <w:t>$ .</w:t>
      </w:r>
      <w:proofErr w:type="gramEnd"/>
      <w:r w:rsidRPr="0078795F">
        <w:t>/lab1exe_A</w:t>
      </w:r>
    </w:p>
    <w:p w14:paraId="4F0B8A3C" w14:textId="77777777" w:rsidR="001929E0" w:rsidRPr="0078795F" w:rsidRDefault="001929E0" w:rsidP="0078795F">
      <w:pPr>
        <w:pStyle w:val="Code"/>
      </w:pPr>
      <w:r w:rsidRPr="0078795F">
        <w:t>Please enter the velocity at which the projectile is launched (m/sec): 100</w:t>
      </w:r>
    </w:p>
    <w:p w14:paraId="08C2F093" w14:textId="77777777" w:rsidR="001929E0" w:rsidRPr="0078795F" w:rsidRDefault="001929E0" w:rsidP="0078795F">
      <w:pPr>
        <w:pStyle w:val="Code"/>
      </w:pPr>
      <w:r w:rsidRPr="0078795F">
        <w:t>Angle                   t                       d</w:t>
      </w:r>
    </w:p>
    <w:p w14:paraId="3993E389" w14:textId="77777777" w:rsidR="001929E0" w:rsidRPr="0078795F" w:rsidRDefault="001929E0" w:rsidP="0078795F">
      <w:pPr>
        <w:pStyle w:val="Code"/>
      </w:pPr>
      <w:r w:rsidRPr="0078795F">
        <w:t>(</w:t>
      </w:r>
      <w:proofErr w:type="gramStart"/>
      <w:r w:rsidRPr="0078795F">
        <w:t xml:space="preserve">deg)   </w:t>
      </w:r>
      <w:proofErr w:type="gramEnd"/>
      <w:r w:rsidRPr="0078795F">
        <w:t xml:space="preserve">                (sec)                   (m)</w:t>
      </w:r>
    </w:p>
    <w:p w14:paraId="798CD815" w14:textId="77777777" w:rsidR="001929E0" w:rsidRPr="0078795F" w:rsidRDefault="001929E0" w:rsidP="0078795F">
      <w:pPr>
        <w:pStyle w:val="Code"/>
      </w:pPr>
      <w:r w:rsidRPr="0078795F">
        <w:t>0.000000                0.000000                0.000000</w:t>
      </w:r>
    </w:p>
    <w:p w14:paraId="2B4A8B40" w14:textId="77777777" w:rsidR="001929E0" w:rsidRPr="0078795F" w:rsidRDefault="001929E0" w:rsidP="0078795F">
      <w:pPr>
        <w:pStyle w:val="Code"/>
      </w:pPr>
      <w:r w:rsidRPr="0078795F">
        <w:t>5.000000                1.778689                177.192018</w:t>
      </w:r>
    </w:p>
    <w:p w14:paraId="65CCE632" w14:textId="77777777" w:rsidR="001929E0" w:rsidRPr="0078795F" w:rsidRDefault="001929E0" w:rsidP="0078795F">
      <w:pPr>
        <w:pStyle w:val="Code"/>
      </w:pPr>
      <w:r w:rsidRPr="0078795F">
        <w:t>10.000000               3.543840                349.000146</w:t>
      </w:r>
    </w:p>
    <w:p w14:paraId="00A8051A" w14:textId="77777777" w:rsidR="001929E0" w:rsidRPr="0078795F" w:rsidRDefault="001929E0" w:rsidP="0078795F">
      <w:pPr>
        <w:pStyle w:val="Code"/>
      </w:pPr>
      <w:r w:rsidRPr="0078795F">
        <w:t>15.000000               5.282021                510.204082</w:t>
      </w:r>
    </w:p>
    <w:p w14:paraId="48D8705D" w14:textId="77777777" w:rsidR="001929E0" w:rsidRPr="0078795F" w:rsidRDefault="001929E0" w:rsidP="0078795F">
      <w:pPr>
        <w:pStyle w:val="Code"/>
      </w:pPr>
      <w:r w:rsidRPr="0078795F">
        <w:t>20.000000               6.980003                655.905724</w:t>
      </w:r>
    </w:p>
    <w:p w14:paraId="325B8949" w14:textId="77777777" w:rsidR="001929E0" w:rsidRPr="0078795F" w:rsidRDefault="001929E0" w:rsidP="0078795F">
      <w:pPr>
        <w:pStyle w:val="Code"/>
      </w:pPr>
      <w:r w:rsidRPr="0078795F">
        <w:t>25.000000               8.624862                781.678003</w:t>
      </w:r>
    </w:p>
    <w:p w14:paraId="7CAE913A" w14:textId="77777777" w:rsidR="001929E0" w:rsidRPr="0078795F" w:rsidRDefault="001929E0" w:rsidP="0078795F">
      <w:pPr>
        <w:pStyle w:val="Code"/>
      </w:pPr>
      <w:r w:rsidRPr="0078795F">
        <w:t>30.000000               10.204082               883.699392</w:t>
      </w:r>
    </w:p>
    <w:p w14:paraId="50066ADC" w14:textId="77777777" w:rsidR="001929E0" w:rsidRPr="0078795F" w:rsidRDefault="001929E0" w:rsidP="0078795F">
      <w:pPr>
        <w:pStyle w:val="Code"/>
      </w:pPr>
      <w:r w:rsidRPr="0078795F">
        <w:t>35.000000               11.705642               958.870021</w:t>
      </w:r>
    </w:p>
    <w:p w14:paraId="213E5F74" w14:textId="77777777" w:rsidR="001929E0" w:rsidRPr="0078795F" w:rsidRDefault="001929E0" w:rsidP="0078795F">
      <w:pPr>
        <w:pStyle w:val="Code"/>
      </w:pPr>
      <w:r w:rsidRPr="0078795F">
        <w:t>40.000000               13.118114               1004.905870</w:t>
      </w:r>
    </w:p>
    <w:p w14:paraId="70E09D56" w14:textId="77777777" w:rsidR="001929E0" w:rsidRPr="0078795F" w:rsidRDefault="001929E0" w:rsidP="0078795F">
      <w:pPr>
        <w:pStyle w:val="Code"/>
      </w:pPr>
      <w:r w:rsidRPr="0078795F">
        <w:t>45.000000               14.430751               1020.408163</w:t>
      </w:r>
    </w:p>
    <w:p w14:paraId="7400CEEB" w14:textId="77777777" w:rsidR="001929E0" w:rsidRPr="0078795F" w:rsidRDefault="001929E0" w:rsidP="0078795F">
      <w:pPr>
        <w:pStyle w:val="Code"/>
      </w:pPr>
      <w:r w:rsidRPr="0078795F">
        <w:t>50.000000               15.633560               1004.905870</w:t>
      </w:r>
    </w:p>
    <w:p w14:paraId="5E0F161D" w14:textId="77777777" w:rsidR="001929E0" w:rsidRPr="0078795F" w:rsidRDefault="001929E0" w:rsidP="0078795F">
      <w:pPr>
        <w:pStyle w:val="Code"/>
      </w:pPr>
      <w:r w:rsidRPr="0078795F">
        <w:t>55.000000               16.717389               958.870021</w:t>
      </w:r>
    </w:p>
    <w:p w14:paraId="03D04369" w14:textId="77777777" w:rsidR="001929E0" w:rsidRPr="0078795F" w:rsidRDefault="001929E0" w:rsidP="0078795F">
      <w:pPr>
        <w:pStyle w:val="Code"/>
      </w:pPr>
      <w:r w:rsidRPr="0078795F">
        <w:t>60.000000               17.673988               883.699391</w:t>
      </w:r>
    </w:p>
    <w:p w14:paraId="67B6C3B2" w14:textId="77777777" w:rsidR="001929E0" w:rsidRPr="0078795F" w:rsidRDefault="001929E0" w:rsidP="0078795F">
      <w:pPr>
        <w:pStyle w:val="Code"/>
      </w:pPr>
      <w:r w:rsidRPr="0078795F">
        <w:t>65.000000               18.496077               781.678003</w:t>
      </w:r>
    </w:p>
    <w:p w14:paraId="697E787A" w14:textId="77777777" w:rsidR="001929E0" w:rsidRPr="0078795F" w:rsidRDefault="001929E0" w:rsidP="0078795F">
      <w:pPr>
        <w:pStyle w:val="Code"/>
      </w:pPr>
      <w:r w:rsidRPr="0078795F">
        <w:t>70.000000               19.177400               655.905724</w:t>
      </w:r>
    </w:p>
    <w:p w14:paraId="33E0C0FB" w14:textId="77777777" w:rsidR="001929E0" w:rsidRPr="0078795F" w:rsidRDefault="001929E0" w:rsidP="0078795F">
      <w:pPr>
        <w:pStyle w:val="Code"/>
      </w:pPr>
      <w:r w:rsidRPr="0078795F">
        <w:t>75.000000               19.712772               510.204081</w:t>
      </w:r>
    </w:p>
    <w:p w14:paraId="50581CCC" w14:textId="77777777" w:rsidR="001929E0" w:rsidRPr="0078795F" w:rsidRDefault="001929E0" w:rsidP="0078795F">
      <w:pPr>
        <w:pStyle w:val="Code"/>
      </w:pPr>
      <w:r w:rsidRPr="0078795F">
        <w:t>80.000000               20.098117               349.000146</w:t>
      </w:r>
    </w:p>
    <w:p w14:paraId="5F55A01D" w14:textId="77777777" w:rsidR="001929E0" w:rsidRPr="0078795F" w:rsidRDefault="001929E0" w:rsidP="0078795F">
      <w:pPr>
        <w:pStyle w:val="Code"/>
      </w:pPr>
      <w:r w:rsidRPr="0078795F">
        <w:t>85.000000               20.330504               177.192018</w:t>
      </w:r>
    </w:p>
    <w:p w14:paraId="7C678627" w14:textId="72EC68DA" w:rsidR="001929E0" w:rsidRPr="0078795F" w:rsidRDefault="001929E0" w:rsidP="0078795F">
      <w:pPr>
        <w:pStyle w:val="Code"/>
      </w:pPr>
      <w:r w:rsidRPr="0078795F">
        <w:t>90.000000               20.408163               0.000000</w:t>
      </w:r>
    </w:p>
    <w:p w14:paraId="31DCE3D4" w14:textId="77777777" w:rsidR="0078795F" w:rsidRDefault="0078795F">
      <w:pPr>
        <w:spacing w:after="160"/>
        <w:rPr>
          <w:b/>
          <w:bCs/>
          <w:smallCaps/>
          <w:sz w:val="29"/>
          <w:szCs w:val="29"/>
        </w:rPr>
      </w:pPr>
      <w:r>
        <w:br w:type="page"/>
      </w:r>
    </w:p>
    <w:p w14:paraId="465ACE51" w14:textId="7E58DB2A" w:rsidR="00406673" w:rsidRDefault="00406673" w:rsidP="00406673">
      <w:pPr>
        <w:pStyle w:val="Heading1"/>
      </w:pPr>
      <w:r>
        <w:lastRenderedPageBreak/>
        <w:t>Exercise B</w:t>
      </w:r>
    </w:p>
    <w:p w14:paraId="0F8A6C97" w14:textId="5E8CB8D9" w:rsidR="00406673" w:rsidRDefault="00406673" w:rsidP="00406673">
      <w:pPr>
        <w:pStyle w:val="Heading2"/>
      </w:pPr>
      <w:r>
        <w:t>Part I</w:t>
      </w:r>
    </w:p>
    <w:p w14:paraId="21DB5446" w14:textId="0FC4C528" w:rsidR="00C1126E" w:rsidRDefault="00C1126E" w:rsidP="00C1126E">
      <w:pPr>
        <w:pStyle w:val="ListParagraph"/>
        <w:numPr>
          <w:ilvl w:val="0"/>
          <w:numId w:val="12"/>
        </w:numPr>
      </w:pPr>
      <w:r>
        <w:t>No submission required</w:t>
      </w:r>
    </w:p>
    <w:p w14:paraId="57B80678" w14:textId="16B3C2C0" w:rsidR="00C1126E" w:rsidRDefault="00F6392A" w:rsidP="00F6392A">
      <w:pPr>
        <w:pStyle w:val="Heading2"/>
      </w:pPr>
      <w:r>
        <w:t>Part II</w:t>
      </w:r>
    </w:p>
    <w:p w14:paraId="67CD5180" w14:textId="622977DB" w:rsidR="00F6392A" w:rsidRPr="00F6392A" w:rsidRDefault="00C93DF1" w:rsidP="00C93DF1">
      <w:pPr>
        <w:jc w:val="center"/>
      </w:pPr>
      <w:r w:rsidRPr="00C93DF1">
        <w:rPr>
          <w:noProof/>
        </w:rPr>
        <w:drawing>
          <wp:inline distT="0" distB="0" distL="0" distR="0" wp14:anchorId="6BE7E8CB" wp14:editId="1182C14E">
            <wp:extent cx="3848432" cy="7120542"/>
            <wp:effectExtent l="0" t="0" r="0" b="4445"/>
            <wp:docPr id="1959364643" name="Picture 1" descr="A diagram of a ba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364643" name="Picture 1" descr="A diagram of a bar code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855344" cy="713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2F0F7" w14:textId="77777777" w:rsidR="00406673" w:rsidRDefault="00406673" w:rsidP="00406673"/>
    <w:p w14:paraId="3F2D8BA9" w14:textId="5382BAC3" w:rsidR="00F6392A" w:rsidRDefault="00686A18" w:rsidP="00686A18">
      <w:pPr>
        <w:pStyle w:val="Heading1"/>
      </w:pPr>
      <w:r>
        <w:t>Exercise C</w:t>
      </w:r>
    </w:p>
    <w:p w14:paraId="15226117" w14:textId="4DBB4FAA" w:rsidR="00686A18" w:rsidRDefault="00686A18" w:rsidP="00686A18">
      <w:pPr>
        <w:pStyle w:val="Heading2"/>
      </w:pPr>
      <w:r>
        <w:t>lab1exe_C.cpp</w:t>
      </w:r>
    </w:p>
    <w:p w14:paraId="208712CF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/*</w:t>
      </w:r>
    </w:p>
    <w:p w14:paraId="78E963CA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lab1exe_C.cpp</w:t>
      </w:r>
    </w:p>
    <w:p w14:paraId="2CA63F5C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ENSF 694 Lab 1 Exercise C</w:t>
      </w:r>
    </w:p>
    <w:p w14:paraId="00D97362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Completed by: Ryan Baker</w:t>
      </w:r>
    </w:p>
    <w:p w14:paraId="312C2A9A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Development Date: June 29, 2024</w:t>
      </w:r>
    </w:p>
    <w:p w14:paraId="066B320A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596B4B50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4351B90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046F16DE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04013A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34CCF4ED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5DCFD5E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time_</w:t>
      </w:r>
      <w:proofErr w:type="gramStart"/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convert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ms_time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minutes_ptr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seconds_ptr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79F0CDBF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261206FC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Converts time in milliseconds to time in minutes and seconds.</w:t>
      </w:r>
    </w:p>
    <w:p w14:paraId="1CA2A8EC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For example, converts 123400 </w:t>
      </w:r>
      <w:proofErr w:type="spell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ms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to 2 minutes and 3.4 seconds.</w:t>
      </w:r>
    </w:p>
    <w:p w14:paraId="27372221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REQUIRES:</w:t>
      </w:r>
    </w:p>
    <w:p w14:paraId="09250EE7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  </w:t>
      </w:r>
      <w:proofErr w:type="spellStart"/>
      <w:proofErr w:type="gram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ms</w:t>
      </w:r>
      <w:proofErr w:type="gram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_time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&gt;= 0.</w:t>
      </w:r>
    </w:p>
    <w:p w14:paraId="6DB96F42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  </w:t>
      </w:r>
      <w:proofErr w:type="spellStart"/>
      <w:proofErr w:type="gram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minutes</w:t>
      </w:r>
      <w:proofErr w:type="gram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_ptr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and </w:t>
      </w:r>
      <w:proofErr w:type="spell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seconds_ptr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point to variables.</w:t>
      </w:r>
    </w:p>
    <w:p w14:paraId="7DEE31C8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PROMISES:</w:t>
      </w:r>
    </w:p>
    <w:p w14:paraId="35F8BAC5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  0 &lt;= *</w:t>
      </w:r>
      <w:proofErr w:type="spell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seconds_ptr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&amp; *</w:t>
      </w:r>
      <w:proofErr w:type="spell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seconds_ptr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&lt; 60.0</w:t>
      </w:r>
    </w:p>
    <w:p w14:paraId="2221EDD0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  *</w:t>
      </w:r>
      <w:proofErr w:type="spell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minutes_ptr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minutes + *</w:t>
      </w:r>
      <w:proofErr w:type="spell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seconds_ptr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seconds is equivalent to</w:t>
      </w:r>
    </w:p>
    <w:p w14:paraId="0AACFAAA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  </w:t>
      </w:r>
      <w:proofErr w:type="spellStart"/>
      <w:proofErr w:type="gram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ms</w:t>
      </w:r>
      <w:proofErr w:type="gram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_time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</w:t>
      </w:r>
      <w:proofErr w:type="spell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ms.</w:t>
      </w:r>
      <w:proofErr w:type="spellEnd"/>
    </w:p>
    <w:p w14:paraId="291904C8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3FD928E6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902DAE5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4D9446C7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{</w:t>
      </w:r>
    </w:p>
    <w:p w14:paraId="4C6C13FD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millisec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6947A6A0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minutes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7CD04088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seconds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5C489DA3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68D45658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"Enter a time interval as an integer number of milliseconds: </w:t>
      </w:r>
      <w:proofErr w:type="gramStart"/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35016FE5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</w:p>
    <w:p w14:paraId="132E7CAF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// </w:t>
      </w:r>
      <w:proofErr w:type="spellStart"/>
      <w:proofErr w:type="gram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printf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(</w:t>
      </w:r>
      <w:proofErr w:type="gram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"Enter a time interval as an integer number of milliseconds: ");</w:t>
      </w:r>
    </w:p>
    <w:p w14:paraId="79720CE7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cin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&gt;&gt;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millisec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2765F720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</w:p>
    <w:p w14:paraId="0DC64E2F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04013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!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cin</w:t>
      </w:r>
      <w:proofErr w:type="spellEnd"/>
      <w:proofErr w:type="gram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0BB22676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"Unable to convert your input to an int.</w:t>
      </w:r>
      <w:r w:rsidRPr="0004013A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4C7A37FC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exit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0401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07C2A474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}</w:t>
      </w:r>
    </w:p>
    <w:p w14:paraId="512BAAD1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</w:p>
    <w:p w14:paraId="1344E201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"Doing conversion for input of "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</w:t>
      </w:r>
      <w:proofErr w:type="gramStart"/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 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millisec</w:t>
      </w:r>
      <w:proofErr w:type="spellEnd"/>
      <w:proofErr w:type="gram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 milliseconds ... </w:t>
      </w:r>
      <w:r w:rsidRPr="0004013A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549EFE2E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289FEED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/* MAKE A CALL TO </w:t>
      </w:r>
      <w:proofErr w:type="spell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time_convert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HERE. */</w:t>
      </w:r>
    </w:p>
    <w:p w14:paraId="3305D098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proofErr w:type="spellStart"/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time_</w:t>
      </w:r>
      <w:proofErr w:type="gramStart"/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convert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millisec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0401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&amp;</w:t>
      </w:r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minutes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0401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&amp;</w:t>
      </w:r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seconds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012032DC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"That is equivalent to "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minutes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minute(s) and "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seconds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second(s).</w:t>
      </w:r>
      <w:r w:rsidRPr="0004013A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04013A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4B4BDB04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04013A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0401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381E1207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74A67938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31856204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/* PUT YOUR FUNCTION DEFINITION FOR </w:t>
      </w:r>
      <w:proofErr w:type="spellStart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time_convert</w:t>
      </w:r>
      <w:proofErr w:type="spellEnd"/>
      <w:r w:rsidRPr="0004013A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HERE. */</w:t>
      </w:r>
    </w:p>
    <w:p w14:paraId="650DF2EA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time_</w:t>
      </w:r>
      <w:proofErr w:type="gramStart"/>
      <w:r w:rsidRPr="0004013A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convert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ms_time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minutes_ptr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seconds_ptr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632CF570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0401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proofErr w:type="spellStart"/>
      <w:proofErr w:type="gram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minutes</w:t>
      </w:r>
      <w:proofErr w:type="gramEnd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_ptr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ms_time</w:t>
      </w:r>
      <w:proofErr w:type="spellEnd"/>
      <w:r w:rsidRPr="000401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0401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6000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4ED0C23F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</w:t>
      </w:r>
      <w:r w:rsidRPr="000401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proofErr w:type="spellStart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seconds_ptr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04013A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proofErr w:type="gramStart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)(</w:t>
      </w:r>
      <w:proofErr w:type="spellStart"/>
      <w:proofErr w:type="gramEnd"/>
      <w:r w:rsidRPr="0004013A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ms_time</w:t>
      </w:r>
      <w:proofErr w:type="spellEnd"/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%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6000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04013A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04013A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1000.0</w:t>
      </w: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39B8CEB1" w14:textId="77777777" w:rsidR="0004013A" w:rsidRPr="0004013A" w:rsidRDefault="0004013A" w:rsidP="0004013A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04013A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6D74EE58" w14:textId="77777777" w:rsidR="00686A18" w:rsidRDefault="00686A18" w:rsidP="00686A18"/>
    <w:p w14:paraId="57E74544" w14:textId="64112758" w:rsidR="0004013A" w:rsidRDefault="0004013A" w:rsidP="0004013A">
      <w:pPr>
        <w:pStyle w:val="Heading2"/>
      </w:pPr>
      <w:r>
        <w:t>lab1exe_C.cpp output</w:t>
      </w:r>
    </w:p>
    <w:p w14:paraId="494431C6" w14:textId="77777777" w:rsidR="00A314BF" w:rsidRDefault="00A314BF" w:rsidP="00A314BF">
      <w:pPr>
        <w:pStyle w:val="Code"/>
      </w:pPr>
      <w:proofErr w:type="spellStart"/>
      <w:r>
        <w:t>QWE+RyanB@ryanb-pc</w:t>
      </w:r>
      <w:proofErr w:type="spellEnd"/>
      <w:r>
        <w:t xml:space="preserve"> /</w:t>
      </w:r>
      <w:proofErr w:type="spellStart"/>
      <w:r>
        <w:t>cygdrive</w:t>
      </w:r>
      <w:proofErr w:type="spellEnd"/>
      <w:r>
        <w:t>/c/Users/</w:t>
      </w:r>
      <w:proofErr w:type="spellStart"/>
      <w:r>
        <w:t>RyanB</w:t>
      </w:r>
      <w:proofErr w:type="spellEnd"/>
      <w:r>
        <w:t>/OneDrive - Quick Way Electrical (1999) Ltd/ENSF 694/Labs/ensf-694-a01</w:t>
      </w:r>
    </w:p>
    <w:p w14:paraId="58366773" w14:textId="77777777" w:rsidR="00A314BF" w:rsidRDefault="00A314BF" w:rsidP="00A314BF">
      <w:pPr>
        <w:pStyle w:val="Code"/>
      </w:pPr>
      <w:proofErr w:type="gramStart"/>
      <w:r>
        <w:t>$ .</w:t>
      </w:r>
      <w:proofErr w:type="gramEnd"/>
      <w:r>
        <w:t>/lab1exe_C</w:t>
      </w:r>
    </w:p>
    <w:p w14:paraId="3A2B7D8C" w14:textId="77777777" w:rsidR="00A314BF" w:rsidRDefault="00A314BF" w:rsidP="00A314BF">
      <w:pPr>
        <w:pStyle w:val="Code"/>
      </w:pPr>
      <w:r>
        <w:t>Enter a time interval as an integer number of milliseconds: 7450</w:t>
      </w:r>
    </w:p>
    <w:p w14:paraId="317C2460" w14:textId="77777777" w:rsidR="00A314BF" w:rsidRDefault="00A314BF" w:rsidP="00A314BF">
      <w:pPr>
        <w:pStyle w:val="Code"/>
      </w:pPr>
      <w:r>
        <w:t>Doing conversion for input of 7450 milliseconds ...</w:t>
      </w:r>
    </w:p>
    <w:p w14:paraId="2AC2DB1D" w14:textId="028C396A" w:rsidR="0004013A" w:rsidRDefault="00A314BF" w:rsidP="00A314BF">
      <w:pPr>
        <w:pStyle w:val="Code"/>
      </w:pPr>
      <w:r>
        <w:t>That is equivalent to 1 minute(s) and 1.45 second(s).</w:t>
      </w:r>
    </w:p>
    <w:p w14:paraId="63D02C6C" w14:textId="77777777" w:rsidR="00A314BF" w:rsidRDefault="00A314BF" w:rsidP="00A314BF"/>
    <w:p w14:paraId="3920E323" w14:textId="77777777" w:rsidR="00FD06AA" w:rsidRDefault="00FD06AA">
      <w:pPr>
        <w:spacing w:after="160"/>
        <w:rPr>
          <w:b/>
          <w:bCs/>
          <w:smallCaps/>
          <w:sz w:val="29"/>
          <w:szCs w:val="29"/>
        </w:rPr>
      </w:pPr>
      <w:r>
        <w:br w:type="page"/>
      </w:r>
    </w:p>
    <w:p w14:paraId="3B05B286" w14:textId="7E4F0933" w:rsidR="00A314BF" w:rsidRDefault="002265FE" w:rsidP="002265FE">
      <w:pPr>
        <w:pStyle w:val="Heading1"/>
      </w:pPr>
      <w:r>
        <w:lastRenderedPageBreak/>
        <w:t>Exercise D</w:t>
      </w:r>
    </w:p>
    <w:p w14:paraId="1E8E9931" w14:textId="2AB2A8A7" w:rsidR="00FD06AA" w:rsidRDefault="008E0160" w:rsidP="008E0160">
      <w:pPr>
        <w:pStyle w:val="Heading2"/>
      </w:pPr>
      <w:r>
        <w:t>Part I</w:t>
      </w:r>
    </w:p>
    <w:p w14:paraId="1B991530" w14:textId="605315B8" w:rsidR="008E0160" w:rsidRPr="008E0160" w:rsidRDefault="008E0160" w:rsidP="008E0160">
      <w:pPr>
        <w:rPr>
          <w:b/>
          <w:bCs/>
        </w:rPr>
      </w:pPr>
      <w:r>
        <w:rPr>
          <w:b/>
          <w:bCs/>
        </w:rPr>
        <w:t>Memory Diagram – Point One</w:t>
      </w:r>
    </w:p>
    <w:p w14:paraId="447EAA6A" w14:textId="14A6FFA7" w:rsidR="002265FE" w:rsidRDefault="002265FE" w:rsidP="002265FE"/>
    <w:p w14:paraId="1CD6F606" w14:textId="31E7A9E0" w:rsidR="008E0160" w:rsidRDefault="00A80381" w:rsidP="00A80381">
      <w:pPr>
        <w:spacing w:after="160"/>
        <w:jc w:val="center"/>
      </w:pPr>
      <w:r w:rsidRPr="00A80381">
        <w:rPr>
          <w:noProof/>
        </w:rPr>
        <w:drawing>
          <wp:inline distT="0" distB="0" distL="0" distR="0" wp14:anchorId="1F6CD1A4" wp14:editId="33D77E8D">
            <wp:extent cx="5076140" cy="7084612"/>
            <wp:effectExtent l="0" t="0" r="0" b="2540"/>
            <wp:docPr id="1080523959" name="Picture 1" descr="A graph paper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523959" name="Picture 1" descr="A graph paper with a diagram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81389" cy="7091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E0160">
        <w:br w:type="page"/>
      </w:r>
    </w:p>
    <w:p w14:paraId="572EAE52" w14:textId="55AF828A" w:rsidR="008E0160" w:rsidRDefault="002A0EE0" w:rsidP="002265FE">
      <w:pPr>
        <w:rPr>
          <w:b/>
          <w:bCs/>
        </w:rPr>
      </w:pPr>
      <w:r>
        <w:rPr>
          <w:b/>
          <w:bCs/>
        </w:rPr>
        <w:lastRenderedPageBreak/>
        <w:t>Memory Diagram – Point Two</w:t>
      </w:r>
    </w:p>
    <w:p w14:paraId="4B367C57" w14:textId="65AA7006" w:rsidR="00C66200" w:rsidRDefault="00C66200" w:rsidP="002265FE">
      <w:pPr>
        <w:rPr>
          <w:b/>
          <w:bCs/>
        </w:rPr>
      </w:pPr>
    </w:p>
    <w:p w14:paraId="0D15D138" w14:textId="5D827247" w:rsidR="00C66200" w:rsidRDefault="004F22B8" w:rsidP="004F22B8">
      <w:pPr>
        <w:spacing w:after="160"/>
        <w:jc w:val="center"/>
        <w:rPr>
          <w:b/>
          <w:bCs/>
        </w:rPr>
      </w:pPr>
      <w:r w:rsidRPr="004F22B8">
        <w:rPr>
          <w:b/>
          <w:bCs/>
          <w:noProof/>
        </w:rPr>
        <w:drawing>
          <wp:inline distT="0" distB="0" distL="0" distR="0" wp14:anchorId="7066F112" wp14:editId="60A5AFB7">
            <wp:extent cx="6806403" cy="7887694"/>
            <wp:effectExtent l="0" t="0" r="0" b="0"/>
            <wp:docPr id="822442693" name="Picture 1" descr="A graph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2442693" name="Picture 1" descr="A graph paper with writing on it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1101" cy="7904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66200">
        <w:rPr>
          <w:b/>
          <w:bCs/>
        </w:rPr>
        <w:br w:type="page"/>
      </w:r>
    </w:p>
    <w:p w14:paraId="7CA91CBB" w14:textId="783C9DEE" w:rsidR="00C66200" w:rsidRDefault="00C66200" w:rsidP="002265FE">
      <w:pPr>
        <w:rPr>
          <w:b/>
          <w:bCs/>
        </w:rPr>
      </w:pPr>
      <w:r>
        <w:rPr>
          <w:b/>
          <w:bCs/>
        </w:rPr>
        <w:lastRenderedPageBreak/>
        <w:t>Memory Diagram – Point Three</w:t>
      </w:r>
    </w:p>
    <w:p w14:paraId="0098C69C" w14:textId="014E1933" w:rsidR="00C66200" w:rsidRDefault="00E46777" w:rsidP="002265FE">
      <w:pPr>
        <w:rPr>
          <w:b/>
          <w:bCs/>
        </w:rPr>
      </w:pPr>
      <w:r w:rsidRPr="00E46777">
        <w:rPr>
          <w:b/>
          <w:bCs/>
          <w:noProof/>
        </w:rPr>
        <w:drawing>
          <wp:inline distT="0" distB="0" distL="0" distR="0" wp14:anchorId="2C297985" wp14:editId="4145227C">
            <wp:extent cx="6931025" cy="7606665"/>
            <wp:effectExtent l="0" t="0" r="3175" b="0"/>
            <wp:docPr id="1792200066" name="Picture 1" descr="A graph paper with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2200066" name="Picture 1" descr="A graph paper with a dia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931025" cy="7606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3EE1A" w14:textId="77777777" w:rsidR="00E46777" w:rsidRDefault="00E46777">
      <w:pPr>
        <w:spacing w:after="160"/>
        <w:rPr>
          <w:b/>
          <w:bCs/>
        </w:rPr>
      </w:pPr>
      <w:r>
        <w:rPr>
          <w:b/>
          <w:bCs/>
        </w:rPr>
        <w:br w:type="page"/>
      </w:r>
    </w:p>
    <w:p w14:paraId="230AB619" w14:textId="1448D22E" w:rsidR="008D2710" w:rsidRDefault="008D2710" w:rsidP="002265FE">
      <w:pPr>
        <w:rPr>
          <w:b/>
          <w:bCs/>
        </w:rPr>
      </w:pPr>
      <w:r>
        <w:rPr>
          <w:b/>
          <w:bCs/>
        </w:rPr>
        <w:lastRenderedPageBreak/>
        <w:t>Part II</w:t>
      </w:r>
    </w:p>
    <w:p w14:paraId="0536EC1F" w14:textId="0393D6EE" w:rsidR="00586323" w:rsidRPr="009B517E" w:rsidRDefault="009B517E" w:rsidP="002265FE">
      <w:pPr>
        <w:rPr>
          <w:b/>
          <w:bCs/>
        </w:rPr>
      </w:pPr>
      <w:r>
        <w:rPr>
          <w:b/>
          <w:bCs/>
        </w:rPr>
        <w:t>l</w:t>
      </w:r>
      <w:r w:rsidR="00586323" w:rsidRPr="009B517E">
        <w:rPr>
          <w:b/>
          <w:bCs/>
        </w:rPr>
        <w:t>ab1</w:t>
      </w:r>
      <w:r w:rsidR="00032168" w:rsidRPr="009B517E">
        <w:rPr>
          <w:b/>
          <w:bCs/>
        </w:rPr>
        <w:t>exe_D.cpp</w:t>
      </w:r>
    </w:p>
    <w:p w14:paraId="1F29151C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/*/</w:t>
      </w:r>
    </w:p>
    <w:p w14:paraId="061B878D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lab1exe_D.cpp</w:t>
      </w:r>
    </w:p>
    <w:p w14:paraId="692BDE6C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ENSF 694 Lab 1 Exercise D</w:t>
      </w:r>
    </w:p>
    <w:p w14:paraId="5300C9E6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Completed by: Ryan Baker</w:t>
      </w:r>
    </w:p>
    <w:p w14:paraId="604E4F46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Development Date: June 29, 2024</w:t>
      </w:r>
    </w:p>
    <w:p w14:paraId="37441EA6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4B58A790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3211050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&lt;iostream&gt;</w:t>
      </w:r>
    </w:p>
    <w:p w14:paraId="467B8E1A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&lt;</w:t>
      </w:r>
      <w:proofErr w:type="spell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iomanip</w:t>
      </w:r>
      <w:proofErr w:type="spellEnd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&gt;</w:t>
      </w:r>
    </w:p>
    <w:p w14:paraId="0D074866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using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namespace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586323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std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6B71396F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COL_SIZE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71B542FE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ROW_SIZE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51D80B39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try_to_</w:t>
      </w:r>
      <w:proofErr w:type="gram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change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double*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dest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68337AC6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try_to_</w:t>
      </w:r>
      <w:proofErr w:type="gram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copy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dest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[], 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[]);</w:t>
      </w:r>
    </w:p>
    <w:p w14:paraId="19F9DB71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add_them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gramEnd"/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]);</w:t>
      </w:r>
    </w:p>
    <w:p w14:paraId="21644BE7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FC0AC32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</w:t>
      </w:r>
      <w:proofErr w:type="gram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matrix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matrix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[][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COL_SIZE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], 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rows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3D9AB462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7306F29C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PROMISES: displays the values in the elements of the 2-D array, matrix,</w:t>
      </w:r>
    </w:p>
    <w:p w14:paraId="6C9630CC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</w:t>
      </w:r>
      <w:proofErr w:type="spellStart"/>
      <w:proofErr w:type="gramStart"/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formated</w:t>
      </w:r>
      <w:proofErr w:type="spellEnd"/>
      <w:proofErr w:type="gramEnd"/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in rows columns separated with one or more spaces.</w:t>
      </w:r>
    </w:p>
    <w:p w14:paraId="58DAF220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6287A4BE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8C7F52D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good_</w:t>
      </w:r>
      <w:proofErr w:type="gram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copy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dest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7A158541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/* REQUIRES: </w:t>
      </w:r>
      <w:proofErr w:type="spellStart"/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dest</w:t>
      </w:r>
      <w:proofErr w:type="spellEnd"/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and source points to two </w:t>
      </w:r>
      <w:proofErr w:type="gramStart"/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array</w:t>
      </w:r>
      <w:proofErr w:type="gramEnd"/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of double numbers with n to n-1 elements</w:t>
      </w:r>
    </w:p>
    <w:p w14:paraId="26A5FA83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PROMISES: copies the values in each element of array source to the corresponding element</w:t>
      </w:r>
    </w:p>
    <w:p w14:paraId="48883CA5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* </w:t>
      </w:r>
      <w:proofErr w:type="gramStart"/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in</w:t>
      </w:r>
      <w:proofErr w:type="gramEnd"/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array </w:t>
      </w:r>
      <w:proofErr w:type="spellStart"/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dest</w:t>
      </w:r>
      <w:proofErr w:type="spellEnd"/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.</w:t>
      </w:r>
    </w:p>
    <w:p w14:paraId="2D8B639A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5778E6BB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main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54388154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{</w:t>
      </w:r>
    </w:p>
    <w:p w14:paraId="16C654DA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51B1E0CC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gramEnd"/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];</w:t>
      </w:r>
    </w:p>
    <w:p w14:paraId="3009D564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gram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2.3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1.2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2.2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4.1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};</w:t>
      </w:r>
    </w:p>
    <w:p w14:paraId="044C2AA8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matrix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gramEnd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ROW_SIZE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][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COL_SIZE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{ {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10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20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30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}, {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40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50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60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}, {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70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80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90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}};</w:t>
      </w:r>
    </w:p>
    <w:p w14:paraId="790D33E3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 </w:t>
      </w:r>
      <w:proofErr w:type="spell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sizeof</w:t>
      </w:r>
      <w:proofErr w:type="spellEnd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(double) is 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proofErr w:type="spellStart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bytes.</w:t>
      </w:r>
      <w:r w:rsidRPr="0058632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0A8C88E6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size of x in main is: 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proofErr w:type="spellStart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bytes.</w:t>
      </w:r>
      <w:r w:rsidRPr="0058632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4C6C95BA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y has 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(</w:t>
      </w:r>
      <w:proofErr w:type="spellStart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))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elements and its size is: 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</w:t>
      </w:r>
      <w:proofErr w:type="gram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 (</w:t>
      </w:r>
      <w:proofErr w:type="gramEnd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proofErr w:type="spellStart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bytes.</w:t>
      </w:r>
      <w:r w:rsidRPr="0058632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7CB8E6EB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matrix has 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(</w:t>
      </w:r>
      <w:proofErr w:type="spellStart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matrix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))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elements and its size is: 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</w:t>
      </w:r>
      <w:proofErr w:type="gram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 (</w:t>
      </w:r>
      <w:proofErr w:type="gramEnd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proofErr w:type="spellStart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matrix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bytes.</w:t>
      </w:r>
      <w:r w:rsidRPr="0058632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5C7FCA38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2D7DA222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try_to_</w:t>
      </w:r>
      <w:proofErr w:type="gram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copy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47C1B962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try_to_change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proofErr w:type="gramStart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  <w:proofErr w:type="gramEnd"/>
    </w:p>
    <w:p w14:paraId="6DF1C5EE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6F4339CA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lastRenderedPageBreak/>
        <w:t xml:space="preserve">   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add_them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&amp;</w:t>
      </w:r>
      <w:proofErr w:type="gram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gramEnd"/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]);</w:t>
      </w:r>
    </w:p>
    <w:p w14:paraId="010CDDD1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8632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sum of values in </w:t>
      </w:r>
      <w:proofErr w:type="gram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y[</w:t>
      </w:r>
      <w:proofErr w:type="gramEnd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1], y[2] and y[3] is: 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sum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65A64FE6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38541481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good_</w:t>
      </w:r>
      <w:proofErr w:type="gram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copy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y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0CA37807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</w:t>
      </w:r>
    </w:p>
    <w:p w14:paraId="76404BE1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8632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58632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values in array x after call to </w:t>
      </w:r>
      <w:proofErr w:type="spell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good_copy</w:t>
      </w:r>
      <w:proofErr w:type="spellEnd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</w:t>
      </w:r>
      <w:proofErr w:type="gram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are</w:t>
      </w:r>
      <w:proofErr w:type="gramEnd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expected to be:"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1BABDE71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8632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2.30, -8.25, 2.20, 4.10</w:t>
      </w:r>
      <w:r w:rsidRPr="0058632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2B815784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"And the values are:</w:t>
      </w:r>
      <w:r w:rsidRPr="0058632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C071ADA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58632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579DE400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fixed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setprecision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x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 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</w:p>
    <w:p w14:paraId="5F40C6CA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531717B6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8632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58632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The</w:t>
      </w:r>
      <w:proofErr w:type="spellEnd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values in matrix are:</w:t>
      </w:r>
      <w:r w:rsidRPr="0058632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37F58346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</w:t>
      </w:r>
      <w:proofErr w:type="gram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matrix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matrix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60B9EC52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</w:t>
      </w:r>
    </w:p>
    <w:p w14:paraId="57ABE219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8632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</w:t>
      </w:r>
      <w:proofErr w:type="spellStart"/>
      <w:r w:rsidRPr="0058632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n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Program</w:t>
      </w:r>
      <w:proofErr w:type="spellEnd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Ends...</w:t>
      </w:r>
      <w:r w:rsidRPr="0058632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780DD0E4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4513A5AD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58632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2012B10" w14:textId="58D9F3C5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51DDACC0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try_to_</w:t>
      </w:r>
      <w:proofErr w:type="gram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copy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dest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[], 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[])</w:t>
      </w:r>
    </w:p>
    <w:p w14:paraId="40391479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{</w:t>
      </w:r>
    </w:p>
    <w:p w14:paraId="68D32DD0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dest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089165D3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4CFBFA49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/* point one*/</w:t>
      </w:r>
    </w:p>
    <w:p w14:paraId="79BDA9EB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7C2C8FAF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58632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3AE280A2" w14:textId="448E1668" w:rsidR="00A6121F" w:rsidRPr="000067CE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458B895B" w14:textId="32B0921F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try_to_</w:t>
      </w:r>
      <w:proofErr w:type="gram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change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double*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dest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15214E57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{</w:t>
      </w:r>
    </w:p>
    <w:p w14:paraId="39C710C2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dest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[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3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49.0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24DAC250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775D36C0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/* point two*/</w:t>
      </w:r>
    </w:p>
    <w:p w14:paraId="4E0A4CB9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8632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sizeof</w:t>
      </w:r>
      <w:proofErr w:type="spellEnd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(</w:t>
      </w:r>
      <w:proofErr w:type="spell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dest</w:t>
      </w:r>
      <w:proofErr w:type="spellEnd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) in </w:t>
      </w:r>
      <w:proofErr w:type="spell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try_to_change</w:t>
      </w:r>
      <w:proofErr w:type="spellEnd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 "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proofErr w:type="spellStart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dest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bytes.</w:t>
      </w:r>
      <w:r w:rsidRPr="0058632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7C2E417A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58632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592D138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5A0E98B7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add_them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gramEnd"/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5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])</w:t>
      </w:r>
    </w:p>
    <w:p w14:paraId="7D058044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{</w:t>
      </w:r>
    </w:p>
    <w:p w14:paraId="57169E19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*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8.25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9BC066B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5D4EE879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   /* point three */</w:t>
      </w:r>
    </w:p>
    <w:p w14:paraId="37394D3D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8632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sizeof</w:t>
      </w:r>
      <w:proofErr w:type="spellEnd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(</w:t>
      </w:r>
      <w:proofErr w:type="spell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arg</w:t>
      </w:r>
      <w:proofErr w:type="spellEnd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) in </w:t>
      </w:r>
      <w:proofErr w:type="spell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add_them</w:t>
      </w:r>
      <w:proofErr w:type="spellEnd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is 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proofErr w:type="spellStart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bytes.</w:t>
      </w:r>
      <w:r w:rsidRPr="0058632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2C54EA7D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8632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Incorrect array size computation: </w:t>
      </w:r>
      <w:proofErr w:type="spell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add_them</w:t>
      </w:r>
      <w:proofErr w:type="spellEnd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says </w:t>
      </w:r>
      <w:proofErr w:type="spell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arg</w:t>
      </w:r>
      <w:proofErr w:type="spellEnd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 has 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(</w:t>
      </w:r>
      <w:proofErr w:type="spellStart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proofErr w:type="spellStart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))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 element.</w:t>
      </w:r>
      <w:r w:rsidRPr="00586323">
        <w:rPr>
          <w:rFonts w:ascii="Consolas" w:eastAsia="Times New Roman" w:hAnsi="Consolas" w:cs="Times New Roman"/>
          <w:color w:val="D7BA7D"/>
          <w:sz w:val="21"/>
          <w:szCs w:val="21"/>
          <w:lang w:eastAsia="en-CA"/>
        </w:rPr>
        <w:t>\n</w:t>
      </w:r>
      <w:proofErr w:type="gram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50B48245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</w:p>
    <w:p w14:paraId="37F66822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58632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gramEnd"/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arg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2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];</w:t>
      </w:r>
    </w:p>
    <w:p w14:paraId="0E267714" w14:textId="5AAF43DC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74B2FAA1" w14:textId="080E10D2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</w:t>
      </w:r>
      <w:r w:rsidR="000067CE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good_</w:t>
      </w:r>
      <w:proofErr w:type="gram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copy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dest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1145E475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lastRenderedPageBreak/>
        <w:t>{</w:t>
      </w:r>
    </w:p>
    <w:p w14:paraId="415A1A9F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58632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38BC0F7E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dest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source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];</w:t>
      </w:r>
      <w:proofErr w:type="gramEnd"/>
    </w:p>
    <w:p w14:paraId="21AB246D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5C92AB02" w14:textId="69920670" w:rsidR="000067CE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41CC3117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print_</w:t>
      </w:r>
      <w:proofErr w:type="gram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matrix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double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matrix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[][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COL_SIZE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], </w:t>
      </w:r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rows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</w:p>
    <w:p w14:paraId="51841DB0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{</w:t>
      </w:r>
    </w:p>
    <w:p w14:paraId="5473DD13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58632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rows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7BF51091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gramStart"/>
      <w:r w:rsidRPr="00586323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586323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COL_SIZE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586323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038995BF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matrix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][</w:t>
      </w:r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j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 </w:t>
      </w:r>
      <w:proofErr w:type="gramStart"/>
      <w:r w:rsidRPr="00586323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504278A8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}</w:t>
      </w:r>
    </w:p>
    <w:p w14:paraId="211BAEAF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586323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586323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3E092765" w14:textId="77777777" w:rsidR="00586323" w:rsidRPr="00586323" w:rsidRDefault="00586323" w:rsidP="00586323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135EAEBD" w14:textId="57CC3CFE" w:rsidR="00586323" w:rsidRPr="000067CE" w:rsidRDefault="00586323" w:rsidP="000067CE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586323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7E5094E2" w14:textId="646BA58F" w:rsidR="00586323" w:rsidRDefault="009B517E" w:rsidP="002265FE">
      <w:pPr>
        <w:rPr>
          <w:b/>
          <w:bCs/>
        </w:rPr>
      </w:pPr>
      <w:r>
        <w:rPr>
          <w:b/>
          <w:bCs/>
        </w:rPr>
        <w:t>Output</w:t>
      </w:r>
    </w:p>
    <w:p w14:paraId="3947AA01" w14:textId="77777777" w:rsidR="006D41A7" w:rsidRDefault="006D41A7" w:rsidP="006D41A7">
      <w:pPr>
        <w:pStyle w:val="Code"/>
      </w:pPr>
      <w:proofErr w:type="spellStart"/>
      <w:r>
        <w:t>QWE+RyanB@ryanb-pc</w:t>
      </w:r>
      <w:proofErr w:type="spellEnd"/>
      <w:r>
        <w:t xml:space="preserve"> /</w:t>
      </w:r>
      <w:proofErr w:type="spellStart"/>
      <w:r>
        <w:t>cygdrive</w:t>
      </w:r>
      <w:proofErr w:type="spellEnd"/>
      <w:r>
        <w:t>/c/Users/</w:t>
      </w:r>
      <w:proofErr w:type="spellStart"/>
      <w:r>
        <w:t>RyanB</w:t>
      </w:r>
      <w:proofErr w:type="spellEnd"/>
      <w:r>
        <w:t>/OneDrive - Quick Way Electrical (1999) Ltd/ENSF 694/Labs/ensf-694-a01</w:t>
      </w:r>
    </w:p>
    <w:p w14:paraId="0D51B3BF" w14:textId="77777777" w:rsidR="006D41A7" w:rsidRDefault="006D41A7" w:rsidP="006D41A7">
      <w:pPr>
        <w:pStyle w:val="Code"/>
      </w:pPr>
      <w:r>
        <w:t>$ g++ -w lab1exe_D.cpp -o lab1exe_D</w:t>
      </w:r>
    </w:p>
    <w:p w14:paraId="12694F87" w14:textId="77777777" w:rsidR="006D41A7" w:rsidRDefault="006D41A7" w:rsidP="006D41A7">
      <w:pPr>
        <w:pStyle w:val="Code"/>
      </w:pPr>
    </w:p>
    <w:p w14:paraId="6D1C96CD" w14:textId="77777777" w:rsidR="006D41A7" w:rsidRDefault="006D41A7" w:rsidP="006D41A7">
      <w:pPr>
        <w:pStyle w:val="Code"/>
      </w:pPr>
      <w:proofErr w:type="spellStart"/>
      <w:r>
        <w:t>QWE+RyanB@ryanb-pc</w:t>
      </w:r>
      <w:proofErr w:type="spellEnd"/>
      <w:r>
        <w:t xml:space="preserve"> /</w:t>
      </w:r>
      <w:proofErr w:type="spellStart"/>
      <w:r>
        <w:t>cygdrive</w:t>
      </w:r>
      <w:proofErr w:type="spellEnd"/>
      <w:r>
        <w:t>/c/Users/</w:t>
      </w:r>
      <w:proofErr w:type="spellStart"/>
      <w:r>
        <w:t>RyanB</w:t>
      </w:r>
      <w:proofErr w:type="spellEnd"/>
      <w:r>
        <w:t>/OneDrive - Quick Way Electrical (1999) Ltd/ENSF 694/Labs/ensf-694-a01</w:t>
      </w:r>
    </w:p>
    <w:p w14:paraId="7CD22F7A" w14:textId="77777777" w:rsidR="006D41A7" w:rsidRDefault="006D41A7" w:rsidP="006D41A7">
      <w:pPr>
        <w:pStyle w:val="Code"/>
      </w:pPr>
      <w:proofErr w:type="gramStart"/>
      <w:r>
        <w:t>$ .</w:t>
      </w:r>
      <w:proofErr w:type="gramEnd"/>
      <w:r>
        <w:t>/lab1exe_D</w:t>
      </w:r>
    </w:p>
    <w:p w14:paraId="26746903" w14:textId="77777777" w:rsidR="006D41A7" w:rsidRDefault="006D41A7" w:rsidP="006D41A7">
      <w:pPr>
        <w:pStyle w:val="Code"/>
      </w:pPr>
      <w:r>
        <w:t xml:space="preserve"> </w:t>
      </w:r>
      <w:proofErr w:type="spellStart"/>
      <w:r>
        <w:t>sizeof</w:t>
      </w:r>
      <w:proofErr w:type="spellEnd"/>
      <w:r>
        <w:t>(double) is 8 bytes.</w:t>
      </w:r>
    </w:p>
    <w:p w14:paraId="5AED5E25" w14:textId="77777777" w:rsidR="006D41A7" w:rsidRDefault="006D41A7" w:rsidP="006D41A7">
      <w:pPr>
        <w:pStyle w:val="Code"/>
      </w:pPr>
      <w:r>
        <w:t xml:space="preserve"> size of x in main is: 32 bytes.</w:t>
      </w:r>
    </w:p>
    <w:p w14:paraId="5F41AB46" w14:textId="77777777" w:rsidR="006D41A7" w:rsidRDefault="006D41A7" w:rsidP="006D41A7">
      <w:pPr>
        <w:pStyle w:val="Code"/>
      </w:pPr>
      <w:r>
        <w:t xml:space="preserve"> y has 4 </w:t>
      </w:r>
      <w:proofErr w:type="gramStart"/>
      <w:r>
        <w:t>elements</w:t>
      </w:r>
      <w:proofErr w:type="gramEnd"/>
      <w:r>
        <w:t xml:space="preserve"> and its size is: 32 bytes.</w:t>
      </w:r>
    </w:p>
    <w:p w14:paraId="7554839A" w14:textId="77777777" w:rsidR="006D41A7" w:rsidRDefault="006D41A7" w:rsidP="006D41A7">
      <w:pPr>
        <w:pStyle w:val="Code"/>
      </w:pPr>
      <w:r>
        <w:t xml:space="preserve"> matrix has 9 </w:t>
      </w:r>
      <w:proofErr w:type="gramStart"/>
      <w:r>
        <w:t>elements</w:t>
      </w:r>
      <w:proofErr w:type="gramEnd"/>
      <w:r>
        <w:t xml:space="preserve"> and its size is: 72 bytes.</w:t>
      </w:r>
    </w:p>
    <w:p w14:paraId="4649AFB8" w14:textId="77777777" w:rsidR="006D41A7" w:rsidRDefault="006D41A7" w:rsidP="006D41A7">
      <w:pPr>
        <w:pStyle w:val="Code"/>
      </w:pPr>
    </w:p>
    <w:p w14:paraId="13E6FA97" w14:textId="77777777" w:rsidR="006D41A7" w:rsidRDefault="006D41A7" w:rsidP="006D41A7">
      <w:pPr>
        <w:pStyle w:val="Code"/>
      </w:pPr>
      <w: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dest</w:t>
      </w:r>
      <w:proofErr w:type="spellEnd"/>
      <w:r>
        <w:t xml:space="preserve">) in </w:t>
      </w:r>
      <w:proofErr w:type="spellStart"/>
      <w:r>
        <w:t>try_to_change</w:t>
      </w:r>
      <w:proofErr w:type="spellEnd"/>
      <w:r>
        <w:t xml:space="preserve"> is 8 bytes.</w:t>
      </w:r>
    </w:p>
    <w:p w14:paraId="1F28370B" w14:textId="77777777" w:rsidR="006D41A7" w:rsidRDefault="006D41A7" w:rsidP="006D41A7">
      <w:pPr>
        <w:pStyle w:val="Code"/>
      </w:pPr>
    </w:p>
    <w:p w14:paraId="64D45FB6" w14:textId="77777777" w:rsidR="006D41A7" w:rsidRDefault="006D41A7" w:rsidP="006D41A7">
      <w:pPr>
        <w:pStyle w:val="Code"/>
      </w:pPr>
      <w:r>
        <w:t xml:space="preserve"> </w:t>
      </w:r>
      <w:proofErr w:type="spellStart"/>
      <w:r>
        <w:t>sizeof</w:t>
      </w:r>
      <w:proofErr w:type="spellEnd"/>
      <w:r>
        <w:t>(</w:t>
      </w:r>
      <w:proofErr w:type="spellStart"/>
      <w:r>
        <w:t>arg</w:t>
      </w:r>
      <w:proofErr w:type="spellEnd"/>
      <w:r>
        <w:t xml:space="preserve">) in </w:t>
      </w:r>
      <w:proofErr w:type="spellStart"/>
      <w:r>
        <w:t>add_them</w:t>
      </w:r>
      <w:proofErr w:type="spellEnd"/>
      <w:r>
        <w:t xml:space="preserve"> is 8 bytes.</w:t>
      </w:r>
    </w:p>
    <w:p w14:paraId="4268A43B" w14:textId="77777777" w:rsidR="006D41A7" w:rsidRDefault="006D41A7" w:rsidP="006D41A7">
      <w:pPr>
        <w:pStyle w:val="Code"/>
      </w:pPr>
    </w:p>
    <w:p w14:paraId="4371407A" w14:textId="77777777" w:rsidR="006D41A7" w:rsidRDefault="006D41A7" w:rsidP="006D41A7">
      <w:pPr>
        <w:pStyle w:val="Code"/>
      </w:pPr>
      <w:r>
        <w:t xml:space="preserve"> Incorrect array size computation: </w:t>
      </w:r>
      <w:proofErr w:type="spellStart"/>
      <w:r>
        <w:t>add_them</w:t>
      </w:r>
      <w:proofErr w:type="spellEnd"/>
      <w:r>
        <w:t xml:space="preserve"> says </w:t>
      </w:r>
      <w:proofErr w:type="spellStart"/>
      <w:r>
        <w:t>arg</w:t>
      </w:r>
      <w:proofErr w:type="spellEnd"/>
      <w:r>
        <w:t xml:space="preserve"> has 1 element.</w:t>
      </w:r>
    </w:p>
    <w:p w14:paraId="6AC36860" w14:textId="77777777" w:rsidR="006D41A7" w:rsidRDefault="006D41A7" w:rsidP="006D41A7">
      <w:pPr>
        <w:pStyle w:val="Code"/>
      </w:pPr>
    </w:p>
    <w:p w14:paraId="658825D5" w14:textId="77777777" w:rsidR="006D41A7" w:rsidRDefault="006D41A7" w:rsidP="006D41A7">
      <w:pPr>
        <w:pStyle w:val="Code"/>
      </w:pPr>
      <w:r>
        <w:t xml:space="preserve"> sum of values in </w:t>
      </w:r>
      <w:proofErr w:type="gramStart"/>
      <w:r>
        <w:t>y[</w:t>
      </w:r>
      <w:proofErr w:type="gramEnd"/>
      <w:r>
        <w:t>1], y[2] and y[3] is: -1.95</w:t>
      </w:r>
    </w:p>
    <w:p w14:paraId="332038FE" w14:textId="77777777" w:rsidR="006D41A7" w:rsidRDefault="006D41A7" w:rsidP="006D41A7">
      <w:pPr>
        <w:pStyle w:val="Code"/>
      </w:pPr>
    </w:p>
    <w:p w14:paraId="76372F3A" w14:textId="77777777" w:rsidR="006D41A7" w:rsidRDefault="006D41A7" w:rsidP="006D41A7">
      <w:pPr>
        <w:pStyle w:val="Code"/>
      </w:pPr>
      <w:r>
        <w:t xml:space="preserve">The values in array x after call to </w:t>
      </w:r>
      <w:proofErr w:type="spellStart"/>
      <w:r>
        <w:t>good_copy</w:t>
      </w:r>
      <w:proofErr w:type="spellEnd"/>
      <w:r>
        <w:t xml:space="preserve"> </w:t>
      </w:r>
      <w:proofErr w:type="gramStart"/>
      <w:r>
        <w:t>are</w:t>
      </w:r>
      <w:proofErr w:type="gramEnd"/>
      <w:r>
        <w:t xml:space="preserve"> expected to be:</w:t>
      </w:r>
    </w:p>
    <w:p w14:paraId="3E1BC4CC" w14:textId="77777777" w:rsidR="006D41A7" w:rsidRDefault="006D41A7" w:rsidP="006D41A7">
      <w:pPr>
        <w:pStyle w:val="Code"/>
      </w:pPr>
      <w:r>
        <w:t>2.30, -8.25, 2.20, 4.10</w:t>
      </w:r>
    </w:p>
    <w:p w14:paraId="4A59A259" w14:textId="77777777" w:rsidR="006D41A7" w:rsidRDefault="006D41A7" w:rsidP="006D41A7">
      <w:pPr>
        <w:pStyle w:val="Code"/>
      </w:pPr>
      <w:r>
        <w:t>And the values are:</w:t>
      </w:r>
    </w:p>
    <w:p w14:paraId="6BB5FACF" w14:textId="77777777" w:rsidR="006D41A7" w:rsidRDefault="006D41A7" w:rsidP="006D41A7">
      <w:pPr>
        <w:pStyle w:val="Code"/>
      </w:pPr>
      <w:proofErr w:type="gramStart"/>
      <w:r>
        <w:t>2.30  -</w:t>
      </w:r>
      <w:proofErr w:type="gramEnd"/>
      <w:r>
        <w:t>8.25  2.20  4.10</w:t>
      </w:r>
    </w:p>
    <w:p w14:paraId="3F63C62B" w14:textId="77777777" w:rsidR="006D41A7" w:rsidRDefault="006D41A7" w:rsidP="006D41A7">
      <w:pPr>
        <w:pStyle w:val="Code"/>
      </w:pPr>
      <w:r>
        <w:t>The values in matrix are:</w:t>
      </w:r>
    </w:p>
    <w:p w14:paraId="71B639E8" w14:textId="77777777" w:rsidR="006D41A7" w:rsidRDefault="006D41A7" w:rsidP="006D41A7">
      <w:pPr>
        <w:pStyle w:val="Code"/>
      </w:pPr>
      <w:r>
        <w:t>10.00 20.00 30.00</w:t>
      </w:r>
    </w:p>
    <w:p w14:paraId="76D874C3" w14:textId="77777777" w:rsidR="006D41A7" w:rsidRDefault="006D41A7" w:rsidP="006D41A7">
      <w:pPr>
        <w:pStyle w:val="Code"/>
      </w:pPr>
      <w:r>
        <w:t>40.00 50.00 60.00</w:t>
      </w:r>
    </w:p>
    <w:p w14:paraId="690443DD" w14:textId="77777777" w:rsidR="006D41A7" w:rsidRDefault="006D41A7" w:rsidP="006D41A7">
      <w:pPr>
        <w:pStyle w:val="Code"/>
      </w:pPr>
      <w:r>
        <w:t>70.00 80.00 90.00</w:t>
      </w:r>
    </w:p>
    <w:p w14:paraId="63AC6C32" w14:textId="77777777" w:rsidR="006D41A7" w:rsidRDefault="006D41A7" w:rsidP="006D41A7">
      <w:pPr>
        <w:pStyle w:val="Code"/>
      </w:pPr>
    </w:p>
    <w:p w14:paraId="7D752166" w14:textId="68BF9E1E" w:rsidR="009B517E" w:rsidRDefault="006D41A7" w:rsidP="006D41A7">
      <w:pPr>
        <w:pStyle w:val="Code"/>
      </w:pPr>
      <w:r>
        <w:t>Program Ends...</w:t>
      </w:r>
    </w:p>
    <w:p w14:paraId="5E9333F0" w14:textId="77777777" w:rsidR="003368CB" w:rsidRDefault="003368CB" w:rsidP="003368CB"/>
    <w:p w14:paraId="689A592D" w14:textId="5D073E15" w:rsidR="00E46777" w:rsidRDefault="004577DB" w:rsidP="004577DB">
      <w:pPr>
        <w:pStyle w:val="Heading1"/>
      </w:pPr>
      <w:r>
        <w:lastRenderedPageBreak/>
        <w:t>Exercise E</w:t>
      </w:r>
    </w:p>
    <w:p w14:paraId="2A5BCE6C" w14:textId="34AF224B" w:rsidR="004577DB" w:rsidRDefault="00860FFD" w:rsidP="00860FFD">
      <w:pPr>
        <w:jc w:val="center"/>
      </w:pPr>
      <w:r w:rsidRPr="00860FFD">
        <w:rPr>
          <w:noProof/>
        </w:rPr>
        <w:drawing>
          <wp:inline distT="0" distB="0" distL="0" distR="0" wp14:anchorId="3DC3694B" wp14:editId="7B0CB352">
            <wp:extent cx="3331015" cy="6098650"/>
            <wp:effectExtent l="0" t="0" r="3175" b="0"/>
            <wp:docPr id="1024973940" name="Picture 1" descr="A graph paper with writing and a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4973940" name="Picture 1" descr="A graph paper with writing and a dia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38038" cy="611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0CF52" w14:textId="77777777" w:rsidR="00CC5F1B" w:rsidRDefault="00CC5F1B">
      <w:pPr>
        <w:spacing w:after="160"/>
        <w:rPr>
          <w:b/>
          <w:bCs/>
          <w:smallCaps/>
          <w:sz w:val="29"/>
          <w:szCs w:val="29"/>
          <w:lang w:eastAsia="en-CA"/>
        </w:rPr>
      </w:pPr>
      <w:r>
        <w:rPr>
          <w:lang w:eastAsia="en-CA"/>
        </w:rPr>
        <w:br w:type="page"/>
      </w:r>
    </w:p>
    <w:p w14:paraId="6A36D762" w14:textId="58E9D582" w:rsidR="008F3073" w:rsidRDefault="008F3073" w:rsidP="008F3073">
      <w:pPr>
        <w:pStyle w:val="Heading1"/>
        <w:rPr>
          <w:lang w:eastAsia="en-CA"/>
        </w:rPr>
      </w:pPr>
      <w:r>
        <w:rPr>
          <w:lang w:eastAsia="en-CA"/>
        </w:rPr>
        <w:lastRenderedPageBreak/>
        <w:t>Exercise F</w:t>
      </w:r>
    </w:p>
    <w:p w14:paraId="40A96767" w14:textId="3147A0F6" w:rsidR="008F3073" w:rsidRPr="00851939" w:rsidRDefault="00851939" w:rsidP="00D54811">
      <w:pPr>
        <w:pStyle w:val="Heading2"/>
        <w:rPr>
          <w:lang w:eastAsia="en-CA"/>
        </w:rPr>
      </w:pPr>
      <w:r w:rsidRPr="00851939">
        <w:rPr>
          <w:lang w:eastAsia="en-CA"/>
        </w:rPr>
        <w:t>MyArra</w:t>
      </w:r>
      <w:r>
        <w:rPr>
          <w:lang w:eastAsia="en-CA"/>
        </w:rPr>
        <w:t>y.cpp</w:t>
      </w:r>
    </w:p>
    <w:p w14:paraId="09582D87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/*</w:t>
      </w:r>
    </w:p>
    <w:p w14:paraId="16D7498B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MyArray.cpp</w:t>
      </w:r>
    </w:p>
    <w:p w14:paraId="5C2D277F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ENSF 694 Lab 1 Exercise F</w:t>
      </w:r>
    </w:p>
    <w:p w14:paraId="4B511059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Completed by: Ryan Baker</w:t>
      </w:r>
    </w:p>
    <w:p w14:paraId="7FECFEAB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  Development Date: July 2, 2024</w:t>
      </w:r>
    </w:p>
    <w:p w14:paraId="41F2EC3E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 */</w:t>
      </w:r>
    </w:p>
    <w:p w14:paraId="1F5DE5C2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0441825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#include</w:t>
      </w: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proofErr w:type="spellStart"/>
      <w:r w:rsidRPr="00A6121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MyArray.h</w:t>
      </w:r>
      <w:proofErr w:type="spellEnd"/>
      <w:r w:rsidRPr="00A6121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</w:p>
    <w:p w14:paraId="7F5F2704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068D418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search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const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509D5823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Students are supposed to complete the implementation of </w:t>
      </w:r>
      <w:proofErr w:type="gramStart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the this</w:t>
      </w:r>
      <w:proofErr w:type="gramEnd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function</w:t>
      </w:r>
    </w:p>
    <w:p w14:paraId="3F4B1221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A6121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list_size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3E0354EE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A6121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20DDF93E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r w:rsidRPr="00A6121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7EAF7DA3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}</w:t>
      </w:r>
    </w:p>
    <w:p w14:paraId="2D73C64F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4D8B9459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A6121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A6121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7EC6F764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320DA819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0F688CB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initialize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A6121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1CEAB90D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Students are supposed to complete the implementation of </w:t>
      </w:r>
      <w:proofErr w:type="gramStart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the this</w:t>
      </w:r>
      <w:proofErr w:type="gramEnd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function</w:t>
      </w:r>
    </w:p>
    <w:p w14:paraId="73C9F160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list_size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A6121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253DDEEC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519DBEB4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BA9D75C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retrieve_</w:t>
      </w:r>
      <w:proofErr w:type="gramStart"/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at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A6121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2DB7A157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Students are supposed to complete the implementation of </w:t>
      </w:r>
      <w:proofErr w:type="gramStart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the this</w:t>
      </w:r>
      <w:proofErr w:type="gramEnd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function</w:t>
      </w:r>
    </w:p>
    <w:p w14:paraId="78B553EE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A6121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proofErr w:type="gramStart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];</w:t>
      </w:r>
      <w:proofErr w:type="gramEnd"/>
    </w:p>
    <w:p w14:paraId="5F61BCAF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43905CB7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441BBD7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count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A6121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){</w:t>
      </w:r>
    </w:p>
    <w:p w14:paraId="38CFD50A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Students are supposed to complete the implementation of </w:t>
      </w:r>
      <w:proofErr w:type="gramStart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the this</w:t>
      </w:r>
      <w:proofErr w:type="gramEnd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function</w:t>
      </w:r>
    </w:p>
    <w:p w14:paraId="182CA160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A6121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</w:p>
    <w:p w14:paraId="033790F5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A6121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list_size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05C0B982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A6121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obj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proofErr w:type="gramStart"/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4D99740A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13057CDE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A6121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549401A7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4D103590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1E3C39C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append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( </w:t>
      </w:r>
      <w:proofErr w:type="spellStart"/>
      <w:r w:rsidRPr="00A6121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MyArray</w:t>
      </w:r>
      <w:proofErr w:type="spellEnd"/>
      <w:proofErr w:type="gramEnd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[], </w:t>
      </w: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) {</w:t>
      </w:r>
    </w:p>
    <w:p w14:paraId="19D3F989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Students are supposed to complete the implementation of </w:t>
      </w:r>
      <w:proofErr w:type="gramStart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the this</w:t>
      </w:r>
      <w:proofErr w:type="gramEnd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function</w:t>
      </w:r>
    </w:p>
    <w:p w14:paraId="7418C9A5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A6121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((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list_size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&lt;=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</w:t>
      </w: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)(</w:t>
      </w:r>
      <w:proofErr w:type="spellStart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proofErr w:type="spellStart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</w:t>
      </w:r>
      <w:proofErr w:type="gramStart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)){</w:t>
      </w:r>
      <w:proofErr w:type="gramEnd"/>
    </w:p>
    <w:p w14:paraId="75FCBDB8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gramStart"/>
      <w:r w:rsidRPr="00A6121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n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7C072291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lastRenderedPageBreak/>
        <w:t xml:space="preserve">           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list_size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proofErr w:type="gramStart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];</w:t>
      </w:r>
      <w:proofErr w:type="gramEnd"/>
    </w:p>
    <w:p w14:paraId="38C61614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list_size</w:t>
      </w:r>
      <w:proofErr w:type="spellEnd"/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proofErr w:type="gramStart"/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2249CB6B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}</w:t>
      </w:r>
    </w:p>
    <w:p w14:paraId="040D8CA9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16D9D922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3E6BA77F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43058B2D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insert_</w:t>
      </w:r>
      <w:proofErr w:type="gramStart"/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at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A6121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46B92799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Students are supposed to complete the implementation of </w:t>
      </w:r>
      <w:proofErr w:type="gramStart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the this</w:t>
      </w:r>
      <w:proofErr w:type="gramEnd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function</w:t>
      </w:r>
    </w:p>
    <w:p w14:paraId="4830E1C9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list_size</w:t>
      </w:r>
      <w:proofErr w:type="spellEnd"/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proofErr w:type="gramStart"/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652C79F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A6121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list_size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&gt;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--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00C0CBF3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A6121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proofErr w:type="gramStart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];</w:t>
      </w:r>
      <w:proofErr w:type="gramEnd"/>
    </w:p>
    <w:p w14:paraId="7F5CCAB1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25D8E8F5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0D6DB960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456D5E75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FCD8C64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remove_</w:t>
      </w:r>
      <w:proofErr w:type="gramStart"/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at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A6121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) {</w:t>
      </w:r>
    </w:p>
    <w:p w14:paraId="5B8FA2A8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Students are supposed to complete the implementation of </w:t>
      </w:r>
      <w:proofErr w:type="gramStart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the this</w:t>
      </w:r>
      <w:proofErr w:type="gramEnd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function</w:t>
      </w:r>
    </w:p>
    <w:p w14:paraId="305FE811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proofErr w:type="gramStart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];</w:t>
      </w:r>
      <w:proofErr w:type="gramEnd"/>
    </w:p>
    <w:p w14:paraId="6A569044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A6121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pos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list_size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15E97478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A6121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1</w:t>
      </w:r>
      <w:proofErr w:type="gramStart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];</w:t>
      </w:r>
      <w:proofErr w:type="gramEnd"/>
    </w:p>
    <w:p w14:paraId="3825EB6C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21C5612F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list_size</w:t>
      </w:r>
      <w:proofErr w:type="spellEnd"/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proofErr w:type="gramStart"/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-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2C2DFE79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A6121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7B883CD9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34934951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11708544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remove_</w:t>
      </w:r>
      <w:proofErr w:type="gramStart"/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all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A6121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) {</w:t>
      </w:r>
    </w:p>
    <w:p w14:paraId="24B53734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Students are supposed to complete the implementation of </w:t>
      </w:r>
      <w:proofErr w:type="gramStart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the this</w:t>
      </w:r>
      <w:proofErr w:type="gramEnd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function</w:t>
      </w:r>
    </w:p>
    <w:p w14:paraId="571393E4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A6121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251D6F0A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A6121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list_size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7539AAF8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r w:rsidRPr="00A6121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if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value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  <w:proofErr w:type="gramEnd"/>
    </w:p>
    <w:p w14:paraId="4060F237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proofErr w:type="spellStart"/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remove_</w:t>
      </w:r>
      <w:proofErr w:type="gramStart"/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at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,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</w:p>
    <w:p w14:paraId="62390736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    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proofErr w:type="gramStart"/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40D69DA6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    }</w:t>
      </w:r>
    </w:p>
    <w:p w14:paraId="046ACCE3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1042E34E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A6121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7116DBB5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14F7ADAF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7CCEE105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// You can modify this function however you </w:t>
      </w:r>
      <w:proofErr w:type="gramStart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want:</w:t>
      </w:r>
      <w:proofErr w:type="gramEnd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 it will not be tested</w:t>
      </w:r>
    </w:p>
    <w:p w14:paraId="279B83D7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void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display_</w:t>
      </w:r>
      <w:proofErr w:type="gramStart"/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all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A6121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 {</w:t>
      </w:r>
    </w:p>
    <w:p w14:paraId="141D8EDF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Students are supposed to complete the implementation of </w:t>
      </w:r>
      <w:proofErr w:type="gramStart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the this</w:t>
      </w:r>
      <w:proofErr w:type="gramEnd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function</w:t>
      </w:r>
    </w:p>
    <w:p w14:paraId="4CFECA97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gramStart"/>
      <w:r w:rsidRPr="00A6121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for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gramEnd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&lt;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list_size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;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++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65AEEAEE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   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[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i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] </w:t>
      </w:r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 xml:space="preserve">" </w:t>
      </w:r>
      <w:proofErr w:type="gramStart"/>
      <w:r w:rsidRPr="00A6121F">
        <w:rPr>
          <w:rFonts w:ascii="Consolas" w:eastAsia="Times New Roman" w:hAnsi="Consolas" w:cs="Times New Roman"/>
          <w:color w:val="CE9178"/>
          <w:sz w:val="21"/>
          <w:szCs w:val="21"/>
          <w:lang w:eastAsia="en-CA"/>
        </w:rPr>
        <w:t>"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027791C5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    }</w:t>
      </w:r>
    </w:p>
    <w:p w14:paraId="401FD5DC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cout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&lt;&lt;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endl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205C219B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09820922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5CA51E50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lastRenderedPageBreak/>
        <w:t>bool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is_</w:t>
      </w:r>
      <w:proofErr w:type="gramStart"/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full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A6121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4588CF69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Students are supposed to complete the implementation of </w:t>
      </w:r>
      <w:proofErr w:type="gramStart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the this</w:t>
      </w:r>
      <w:proofErr w:type="gramEnd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function</w:t>
      </w:r>
    </w:p>
    <w:p w14:paraId="2C89BBA6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A6121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((</w:t>
      </w:r>
      <w:proofErr w:type="spellStart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array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/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sizeof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))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list_size</w:t>
      </w:r>
      <w:proofErr w:type="spellEnd"/>
      <w:proofErr w:type="gramStart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);</w:t>
      </w:r>
      <w:proofErr w:type="gramEnd"/>
    </w:p>
    <w:p w14:paraId="3AF0943D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3A73C632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0687446F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bool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proofErr w:type="gramStart"/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isEmpty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A6121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0E5908C1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Students are supposed to complete the implementation of </w:t>
      </w:r>
      <w:proofErr w:type="gramStart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the this</w:t>
      </w:r>
      <w:proofErr w:type="gramEnd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function</w:t>
      </w:r>
    </w:p>
    <w:p w14:paraId="08B190F5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A6121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list_size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r w:rsidRPr="00A6121F">
        <w:rPr>
          <w:rFonts w:ascii="Consolas" w:eastAsia="Times New Roman" w:hAnsi="Consolas" w:cs="Times New Roman"/>
          <w:color w:val="D4D4D4"/>
          <w:sz w:val="21"/>
          <w:szCs w:val="21"/>
          <w:lang w:eastAsia="en-CA"/>
        </w:rPr>
        <w:t>==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A6121F">
        <w:rPr>
          <w:rFonts w:ascii="Consolas" w:eastAsia="Times New Roman" w:hAnsi="Consolas" w:cs="Times New Roman"/>
          <w:color w:val="B5CEA8"/>
          <w:sz w:val="21"/>
          <w:szCs w:val="21"/>
          <w:lang w:eastAsia="en-CA"/>
        </w:rPr>
        <w:t>0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1F12CD5D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2F5D31C4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</w:p>
    <w:p w14:paraId="254B02E6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int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gramStart"/>
      <w:r w:rsidRPr="00A6121F">
        <w:rPr>
          <w:rFonts w:ascii="Consolas" w:eastAsia="Times New Roman" w:hAnsi="Consolas" w:cs="Times New Roman"/>
          <w:color w:val="DCDCAA"/>
          <w:sz w:val="21"/>
          <w:szCs w:val="21"/>
          <w:lang w:eastAsia="en-CA"/>
        </w:rPr>
        <w:t>size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(</w:t>
      </w:r>
      <w:proofErr w:type="spellStart"/>
      <w:proofErr w:type="gramEnd"/>
      <w:r w:rsidRPr="00A6121F">
        <w:rPr>
          <w:rFonts w:ascii="Consolas" w:eastAsia="Times New Roman" w:hAnsi="Consolas" w:cs="Times New Roman"/>
          <w:color w:val="4EC9B0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569CD6"/>
          <w:sz w:val="21"/>
          <w:szCs w:val="21"/>
          <w:lang w:eastAsia="en-CA"/>
        </w:rPr>
        <w:t>*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){</w:t>
      </w:r>
    </w:p>
    <w:p w14:paraId="49BAEB19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    // Students are supposed to complete the implementation of </w:t>
      </w:r>
      <w:proofErr w:type="gramStart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>the this</w:t>
      </w:r>
      <w:proofErr w:type="gramEnd"/>
      <w:r w:rsidRPr="00A6121F">
        <w:rPr>
          <w:rFonts w:ascii="Consolas" w:eastAsia="Times New Roman" w:hAnsi="Consolas" w:cs="Times New Roman"/>
          <w:color w:val="6A9955"/>
          <w:sz w:val="21"/>
          <w:szCs w:val="21"/>
          <w:lang w:eastAsia="en-CA"/>
        </w:rPr>
        <w:t xml:space="preserve"> function</w:t>
      </w:r>
    </w:p>
    <w:p w14:paraId="22DA0B1B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    </w:t>
      </w:r>
      <w:r w:rsidRPr="00A6121F">
        <w:rPr>
          <w:rFonts w:ascii="Consolas" w:eastAsia="Times New Roman" w:hAnsi="Consolas" w:cs="Times New Roman"/>
          <w:color w:val="C586C0"/>
          <w:sz w:val="21"/>
          <w:szCs w:val="21"/>
          <w:lang w:eastAsia="en-CA"/>
        </w:rPr>
        <w:t>return</w:t>
      </w: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 xml:space="preserve"> 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myArray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-&gt;</w:t>
      </w:r>
      <w:proofErr w:type="spell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list_</w:t>
      </w:r>
      <w:proofErr w:type="gramStart"/>
      <w:r w:rsidRPr="00A6121F">
        <w:rPr>
          <w:rFonts w:ascii="Consolas" w:eastAsia="Times New Roman" w:hAnsi="Consolas" w:cs="Times New Roman"/>
          <w:color w:val="9CDCFE"/>
          <w:sz w:val="21"/>
          <w:szCs w:val="21"/>
          <w:lang w:eastAsia="en-CA"/>
        </w:rPr>
        <w:t>size</w:t>
      </w:r>
      <w:proofErr w:type="spellEnd"/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;</w:t>
      </w:r>
      <w:proofErr w:type="gramEnd"/>
    </w:p>
    <w:p w14:paraId="21E8C94D" w14:textId="77777777" w:rsidR="00A6121F" w:rsidRPr="00A6121F" w:rsidRDefault="00A6121F" w:rsidP="00A6121F">
      <w:pPr>
        <w:shd w:val="clear" w:color="auto" w:fill="1F1F1F"/>
        <w:spacing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</w:pPr>
      <w:r w:rsidRPr="00A6121F">
        <w:rPr>
          <w:rFonts w:ascii="Consolas" w:eastAsia="Times New Roman" w:hAnsi="Consolas" w:cs="Times New Roman"/>
          <w:color w:val="CCCCCC"/>
          <w:sz w:val="21"/>
          <w:szCs w:val="21"/>
          <w:lang w:eastAsia="en-CA"/>
        </w:rPr>
        <w:t>}</w:t>
      </w:r>
    </w:p>
    <w:p w14:paraId="6EA38FDD" w14:textId="1C3CBBD9" w:rsidR="00851939" w:rsidRDefault="00851939" w:rsidP="00851939">
      <w:pPr>
        <w:pStyle w:val="Heading2"/>
      </w:pPr>
      <w:r>
        <w:t>output.txt</w:t>
      </w:r>
    </w:p>
    <w:p w14:paraId="65B69557" w14:textId="77777777" w:rsidR="00D54811" w:rsidRDefault="00D54811" w:rsidP="00D54811">
      <w:pPr>
        <w:pStyle w:val="Code"/>
      </w:pPr>
      <w:r>
        <w:t>Starting Test Run. Using input file.</w:t>
      </w:r>
    </w:p>
    <w:p w14:paraId="288C06EB" w14:textId="77777777" w:rsidR="00D54811" w:rsidRDefault="00D54811" w:rsidP="00D54811">
      <w:pPr>
        <w:pStyle w:val="Code"/>
      </w:pPr>
      <w:r>
        <w:t>Line 1 &gt;</w:t>
      </w:r>
      <w:proofErr w:type="gramStart"/>
      <w:r>
        <w:t>&gt;  Passed</w:t>
      </w:r>
      <w:proofErr w:type="gramEnd"/>
    </w:p>
    <w:p w14:paraId="1EF236D2" w14:textId="77777777" w:rsidR="00D54811" w:rsidRDefault="00D54811" w:rsidP="00D54811">
      <w:pPr>
        <w:pStyle w:val="Code"/>
      </w:pPr>
      <w:r>
        <w:t>Line 2 &gt;</w:t>
      </w:r>
      <w:proofErr w:type="gramStart"/>
      <w:r>
        <w:t>&gt;  Passed</w:t>
      </w:r>
      <w:proofErr w:type="gramEnd"/>
    </w:p>
    <w:p w14:paraId="4D2DDAC6" w14:textId="77777777" w:rsidR="00D54811" w:rsidRDefault="00D54811" w:rsidP="00D54811">
      <w:pPr>
        <w:pStyle w:val="Code"/>
      </w:pPr>
      <w:r>
        <w:t>Line 3 &gt;</w:t>
      </w:r>
      <w:proofErr w:type="gramStart"/>
      <w:r>
        <w:t>&gt;  Passed</w:t>
      </w:r>
      <w:proofErr w:type="gramEnd"/>
    </w:p>
    <w:p w14:paraId="732EB884" w14:textId="77777777" w:rsidR="00D54811" w:rsidRDefault="00D54811" w:rsidP="00D54811">
      <w:pPr>
        <w:pStyle w:val="Code"/>
      </w:pPr>
      <w:r>
        <w:t>Line 4 &gt;</w:t>
      </w:r>
      <w:proofErr w:type="gramStart"/>
      <w:r>
        <w:t>&gt;  Passed</w:t>
      </w:r>
      <w:proofErr w:type="gramEnd"/>
    </w:p>
    <w:p w14:paraId="626990F1" w14:textId="77777777" w:rsidR="00D54811" w:rsidRDefault="00D54811" w:rsidP="00D54811">
      <w:pPr>
        <w:pStyle w:val="Code"/>
      </w:pPr>
      <w:r>
        <w:t>Line 5 &gt;</w:t>
      </w:r>
      <w:proofErr w:type="gramStart"/>
      <w:r>
        <w:t>&gt;  Passed</w:t>
      </w:r>
      <w:proofErr w:type="gramEnd"/>
    </w:p>
    <w:p w14:paraId="06EA6A76" w14:textId="77777777" w:rsidR="00D54811" w:rsidRDefault="00D54811" w:rsidP="00D54811">
      <w:pPr>
        <w:pStyle w:val="Code"/>
      </w:pPr>
      <w:r>
        <w:t>Line 6 &gt;</w:t>
      </w:r>
      <w:proofErr w:type="gramStart"/>
      <w:r>
        <w:t>&gt;  Passed</w:t>
      </w:r>
      <w:proofErr w:type="gramEnd"/>
    </w:p>
    <w:p w14:paraId="6A02DC79" w14:textId="77777777" w:rsidR="00D54811" w:rsidRDefault="00D54811" w:rsidP="00D54811">
      <w:pPr>
        <w:pStyle w:val="Code"/>
      </w:pPr>
      <w:r>
        <w:t>Line 7 &gt;</w:t>
      </w:r>
      <w:proofErr w:type="gramStart"/>
      <w:r>
        <w:t>&gt;  Passed</w:t>
      </w:r>
      <w:proofErr w:type="gramEnd"/>
    </w:p>
    <w:p w14:paraId="0AD10339" w14:textId="77777777" w:rsidR="00D54811" w:rsidRDefault="00D54811" w:rsidP="00D54811">
      <w:pPr>
        <w:pStyle w:val="Code"/>
      </w:pPr>
      <w:r>
        <w:t>Line 8 &gt;</w:t>
      </w:r>
      <w:proofErr w:type="gramStart"/>
      <w:r>
        <w:t>&gt;  Passed</w:t>
      </w:r>
      <w:proofErr w:type="gramEnd"/>
    </w:p>
    <w:p w14:paraId="0F755F74" w14:textId="77777777" w:rsidR="00D54811" w:rsidRDefault="00D54811" w:rsidP="00D54811">
      <w:pPr>
        <w:pStyle w:val="Code"/>
      </w:pPr>
      <w:r>
        <w:t>Line 9 &gt;</w:t>
      </w:r>
      <w:proofErr w:type="gramStart"/>
      <w:r>
        <w:t>&gt;  Passed</w:t>
      </w:r>
      <w:proofErr w:type="gramEnd"/>
    </w:p>
    <w:p w14:paraId="24DB8C08" w14:textId="77777777" w:rsidR="00D54811" w:rsidRDefault="00D54811" w:rsidP="00D54811">
      <w:pPr>
        <w:pStyle w:val="Code"/>
      </w:pPr>
      <w:r>
        <w:t>Line 10 &gt;</w:t>
      </w:r>
      <w:proofErr w:type="gramStart"/>
      <w:r>
        <w:t>&gt;  Passed</w:t>
      </w:r>
      <w:proofErr w:type="gramEnd"/>
    </w:p>
    <w:p w14:paraId="1597CCCD" w14:textId="77777777" w:rsidR="00D54811" w:rsidRDefault="00D54811" w:rsidP="00D54811">
      <w:pPr>
        <w:pStyle w:val="Code"/>
      </w:pPr>
      <w:r>
        <w:t>Line 11 &gt;</w:t>
      </w:r>
      <w:proofErr w:type="gramStart"/>
      <w:r>
        <w:t>&gt;  Passed</w:t>
      </w:r>
      <w:proofErr w:type="gramEnd"/>
    </w:p>
    <w:p w14:paraId="7B98894B" w14:textId="77777777" w:rsidR="00D54811" w:rsidRDefault="00D54811" w:rsidP="00D54811">
      <w:pPr>
        <w:pStyle w:val="Code"/>
      </w:pPr>
      <w:r>
        <w:t>Line 12 &gt;</w:t>
      </w:r>
      <w:proofErr w:type="gramStart"/>
      <w:r>
        <w:t>&gt;  Passed</w:t>
      </w:r>
      <w:proofErr w:type="gramEnd"/>
    </w:p>
    <w:p w14:paraId="25D804A0" w14:textId="77777777" w:rsidR="00D54811" w:rsidRDefault="00D54811" w:rsidP="00D54811">
      <w:pPr>
        <w:pStyle w:val="Code"/>
      </w:pPr>
      <w:r>
        <w:t>Line 13 &gt;</w:t>
      </w:r>
      <w:proofErr w:type="gramStart"/>
      <w:r>
        <w:t>&gt;  Passed</w:t>
      </w:r>
      <w:proofErr w:type="gramEnd"/>
    </w:p>
    <w:p w14:paraId="6B3623B2" w14:textId="77777777" w:rsidR="00D54811" w:rsidRDefault="00D54811" w:rsidP="00D54811">
      <w:pPr>
        <w:pStyle w:val="Code"/>
      </w:pPr>
      <w:r>
        <w:t>Line 14 &gt;</w:t>
      </w:r>
      <w:proofErr w:type="gramStart"/>
      <w:r>
        <w:t>&gt;  Passed</w:t>
      </w:r>
      <w:proofErr w:type="gramEnd"/>
    </w:p>
    <w:p w14:paraId="17045F00" w14:textId="77777777" w:rsidR="00D54811" w:rsidRDefault="00D54811" w:rsidP="00D54811">
      <w:pPr>
        <w:pStyle w:val="Code"/>
      </w:pPr>
      <w:r>
        <w:t>Line 15 &gt;</w:t>
      </w:r>
      <w:proofErr w:type="gramStart"/>
      <w:r>
        <w:t>&gt;  Passed</w:t>
      </w:r>
      <w:proofErr w:type="gramEnd"/>
    </w:p>
    <w:p w14:paraId="1DBD35E1" w14:textId="77777777" w:rsidR="00D54811" w:rsidRDefault="00D54811" w:rsidP="00D54811">
      <w:pPr>
        <w:pStyle w:val="Code"/>
      </w:pPr>
      <w:r>
        <w:t>Line 16 &gt;</w:t>
      </w:r>
      <w:proofErr w:type="gramStart"/>
      <w:r>
        <w:t>&gt;  Passed</w:t>
      </w:r>
      <w:proofErr w:type="gramEnd"/>
    </w:p>
    <w:p w14:paraId="7EC8B906" w14:textId="77777777" w:rsidR="00D54811" w:rsidRDefault="00D54811" w:rsidP="00D54811">
      <w:pPr>
        <w:pStyle w:val="Code"/>
      </w:pPr>
      <w:r>
        <w:t>Line 17 &gt;</w:t>
      </w:r>
      <w:proofErr w:type="gramStart"/>
      <w:r>
        <w:t>&gt;  Passed</w:t>
      </w:r>
      <w:proofErr w:type="gramEnd"/>
    </w:p>
    <w:p w14:paraId="756F1589" w14:textId="77777777" w:rsidR="00D54811" w:rsidRDefault="00D54811" w:rsidP="00D54811">
      <w:pPr>
        <w:pStyle w:val="Code"/>
      </w:pPr>
      <w:r>
        <w:t>Line 18 &gt;</w:t>
      </w:r>
      <w:proofErr w:type="gramStart"/>
      <w:r>
        <w:t>&gt;  Passed</w:t>
      </w:r>
      <w:proofErr w:type="gramEnd"/>
    </w:p>
    <w:p w14:paraId="419A1A70" w14:textId="77777777" w:rsidR="00D54811" w:rsidRDefault="00D54811" w:rsidP="00D54811">
      <w:pPr>
        <w:pStyle w:val="Code"/>
      </w:pPr>
      <w:r>
        <w:t>Line 19 &gt;</w:t>
      </w:r>
      <w:proofErr w:type="gramStart"/>
      <w:r>
        <w:t>&gt;  Passed</w:t>
      </w:r>
      <w:proofErr w:type="gramEnd"/>
    </w:p>
    <w:p w14:paraId="4FF5034B" w14:textId="77777777" w:rsidR="00D54811" w:rsidRDefault="00D54811" w:rsidP="00D54811">
      <w:pPr>
        <w:pStyle w:val="Code"/>
      </w:pPr>
      <w:r>
        <w:t>Exiting...</w:t>
      </w:r>
    </w:p>
    <w:p w14:paraId="058C2E77" w14:textId="77777777" w:rsidR="00D54811" w:rsidRDefault="00D54811" w:rsidP="00D54811">
      <w:pPr>
        <w:pStyle w:val="Code"/>
      </w:pPr>
      <w:r>
        <w:t>Finishing Test Run</w:t>
      </w:r>
    </w:p>
    <w:p w14:paraId="6DDF3304" w14:textId="77777777" w:rsidR="00D54811" w:rsidRDefault="00D54811" w:rsidP="00D54811">
      <w:pPr>
        <w:pStyle w:val="Code"/>
      </w:pPr>
      <w:r>
        <w:t>Showing Data in the List:</w:t>
      </w:r>
    </w:p>
    <w:p w14:paraId="26B50B9A" w14:textId="77777777" w:rsidR="00D54811" w:rsidRDefault="00D54811" w:rsidP="00D54811">
      <w:pPr>
        <w:pStyle w:val="Code"/>
      </w:pPr>
      <w:proofErr w:type="gramStart"/>
      <w:r>
        <w:t>101  200</w:t>
      </w:r>
      <w:proofErr w:type="gramEnd"/>
      <w:r>
        <w:t xml:space="preserve">  100  500  </w:t>
      </w:r>
    </w:p>
    <w:p w14:paraId="37D5F066" w14:textId="0A8AE332" w:rsidR="00851939" w:rsidRPr="00851939" w:rsidRDefault="00D54811" w:rsidP="00D54811">
      <w:pPr>
        <w:pStyle w:val="Code"/>
      </w:pPr>
      <w:r>
        <w:t>Program Ended ....</w:t>
      </w:r>
    </w:p>
    <w:sectPr w:rsidR="00851939" w:rsidRPr="00851939" w:rsidSect="0039528E">
      <w:headerReference w:type="default" r:id="rId15"/>
      <w:footerReference w:type="default" r:id="rId16"/>
      <w:pgSz w:w="12240" w:h="15840"/>
      <w:pgMar w:top="720" w:right="616" w:bottom="1134" w:left="709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D874A6F" w14:textId="77777777" w:rsidR="00643FBD" w:rsidRDefault="00643FBD" w:rsidP="00575E25">
      <w:r>
        <w:separator/>
      </w:r>
    </w:p>
  </w:endnote>
  <w:endnote w:type="continuationSeparator" w:id="0">
    <w:p w14:paraId="6F1FDF91" w14:textId="77777777" w:rsidR="00643FBD" w:rsidRDefault="00643FBD" w:rsidP="00575E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eelawadee UI">
    <w:panose1 w:val="020B0502040204020203"/>
    <w:charset w:val="00"/>
    <w:family w:val="swiss"/>
    <w:pitch w:val="variable"/>
    <w:sig w:usb0="A3000003" w:usb1="00000000" w:usb2="00010000" w:usb3="00000000" w:csb0="000101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C991E85" w14:textId="77777777" w:rsidR="0001678F" w:rsidRDefault="00752712" w:rsidP="00575E25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6ED3D4EE" wp14:editId="4F9CA55F">
              <wp:simplePos x="0" y="0"/>
              <wp:positionH relativeFrom="column">
                <wp:posOffset>-131197</wp:posOffset>
              </wp:positionH>
              <wp:positionV relativeFrom="paragraph">
                <wp:posOffset>86995</wp:posOffset>
              </wp:positionV>
              <wp:extent cx="7097782" cy="303217"/>
              <wp:effectExtent l="0" t="0" r="8255" b="1905"/>
              <wp:wrapNone/>
              <wp:docPr id="1" name="Group 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097782" cy="303217"/>
                        <a:chOff x="0" y="0"/>
                        <a:chExt cx="7097782" cy="303217"/>
                      </a:xfrm>
                    </wpg:grpSpPr>
                    <wps:wsp>
                      <wps:cNvPr id="40" name="Rectangle 40"/>
                      <wps:cNvSpPr/>
                      <wps:spPr>
                        <a:xfrm>
                          <a:off x="6750290" y="7942"/>
                          <a:ext cx="347105" cy="295275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 w="38100"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242B14" w14:textId="77777777" w:rsidR="0001678F" w:rsidRPr="00A26ABD" w:rsidRDefault="0001678F" w:rsidP="00575E25">
                            <w:r w:rsidRPr="00A26ABD">
                              <w:fldChar w:fldCharType="begin"/>
                            </w:r>
                            <w:r w:rsidRPr="00A26ABD">
                              <w:instrText xml:space="preserve"> PAGE   \* MERGEFORMAT </w:instrText>
                            </w:r>
                            <w:r w:rsidRPr="00A26ABD">
                              <w:fldChar w:fldCharType="separate"/>
                            </w:r>
                            <w:r w:rsidRPr="00A26ABD">
                              <w:rPr>
                                <w:noProof/>
                              </w:rPr>
                              <w:t>2</w:t>
                            </w:r>
                            <w:r w:rsidRPr="00A26ABD">
                              <w:rPr>
                                <w:noProof/>
                              </w:rPr>
                              <w:fldChar w:fldCharType="end"/>
                            </w:r>
                            <w:r>
                              <w:rPr>
                                <w:noProof/>
                              </w:rPr>
                              <w:t xml:space="preserve"> 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g:grpSp>
                      <wpg:cNvPr id="37" name="Group 37"/>
                      <wpg:cNvGrpSpPr/>
                      <wpg:grpSpPr>
                        <a:xfrm>
                          <a:off x="0" y="0"/>
                          <a:ext cx="7097782" cy="110490"/>
                          <a:chOff x="0" y="0"/>
                          <a:chExt cx="5962650" cy="323851"/>
                        </a:xfrm>
                      </wpg:grpSpPr>
                      <wps:wsp>
                        <wps:cNvPr id="38" name="Rectangle 38"/>
                        <wps:cNvSpPr/>
                        <wps:spPr>
                          <a:xfrm>
                            <a:off x="19050" y="0"/>
                            <a:ext cx="5943600" cy="18826"/>
                          </a:xfrm>
                          <a:prstGeom prst="rect">
                            <a:avLst/>
                          </a:prstGeom>
                          <a:solidFill>
                            <a:schemeClr val="tx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9" name="Text Box 39"/>
                        <wps:cNvSpPr txBox="1"/>
                        <wps:spPr>
                          <a:xfrm>
                            <a:off x="0" y="66676"/>
                            <a:ext cx="5943600" cy="25717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6379CB0" w14:textId="77777777" w:rsidR="0001678F" w:rsidRDefault="0001678F" w:rsidP="00575E25"/>
                            <w:p w14:paraId="3E82C2B2" w14:textId="77777777" w:rsidR="0001678F" w:rsidRDefault="0001678F" w:rsidP="00575E25"/>
                          </w:txbxContent>
                        </wps:txbx>
  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</wpg:wgp>
                </a:graphicData>
              </a:graphic>
            </wp:anchor>
          </w:drawing>
        </mc:Choice>
        <mc:Fallback>
          <w:pict>
            <v:group w14:anchorId="6ED3D4EE" id="Group 1" o:spid="_x0000_s1027" style="position:absolute;margin-left:-10.35pt;margin-top:6.85pt;width:558.9pt;height:23.9pt;z-index:251660288" coordsize="70977,303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">
              <v:rect id="Rectangle 40" o:spid="_x0000_s1028" style="position:absolute;left:67502;top:79;width:3471;height:295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" fillcolor="black [3213]" stroked="f" strokeweight="3pt">
                <v:textbox>
                  <w:txbxContent>
                    <w:p w14:paraId="00242B14" w14:textId="77777777" w:rsidR="0001678F" w:rsidRPr="00A26ABD" w:rsidRDefault="0001678F" w:rsidP="00575E25">
                      <w:r w:rsidRPr="00A26ABD">
                        <w:fldChar w:fldCharType="begin"/>
                      </w:r>
                      <w:r w:rsidRPr="00A26ABD">
                        <w:instrText xml:space="preserve"> PAGE   \* MERGEFORMAT </w:instrText>
                      </w:r>
                      <w:r w:rsidRPr="00A26ABD">
                        <w:fldChar w:fldCharType="separate"/>
                      </w:r>
                      <w:r w:rsidRPr="00A26ABD">
                        <w:rPr>
                          <w:noProof/>
                        </w:rPr>
                        <w:t>2</w:t>
                      </w:r>
                      <w:r w:rsidRPr="00A26ABD">
                        <w:rPr>
                          <w:noProof/>
                        </w:rPr>
                        <w:fldChar w:fldCharType="end"/>
                      </w:r>
                      <w:r>
                        <w:rPr>
                          <w:noProof/>
                        </w:rPr>
                        <w:t xml:space="preserve">  </w:t>
                      </w:r>
                    </w:p>
                  </w:txbxContent>
                </v:textbox>
              </v:rect>
              <v:group id="Group 37" o:spid="_x0000_s1029" style="position:absolute;width:70977;height:1104" coordsize="59626,32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">
                <v:rect id="Rectangle 38" o:spid="_x0000_s1030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39" o:spid="_x0000_s1031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  <v:textbox inset=",,,0">
                    <w:txbxContent>
                      <w:p w14:paraId="26379CB0" w14:textId="77777777" w:rsidR="0001678F" w:rsidRDefault="0001678F" w:rsidP="00575E25"/>
                      <w:p w14:paraId="3E82C2B2" w14:textId="77777777" w:rsidR="0001678F" w:rsidRDefault="0001678F" w:rsidP="00575E25"/>
                    </w:txbxContent>
                  </v:textbox>
                </v:shape>
              </v:group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3E9A717" w14:textId="77777777" w:rsidR="00643FBD" w:rsidRDefault="00643FBD" w:rsidP="00575E25">
      <w:r>
        <w:separator/>
      </w:r>
    </w:p>
  </w:footnote>
  <w:footnote w:type="continuationSeparator" w:id="0">
    <w:p w14:paraId="0332D6F1" w14:textId="77777777" w:rsidR="00643FBD" w:rsidRDefault="00643FBD" w:rsidP="00575E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B32977" w14:textId="77777777" w:rsidR="00596E98" w:rsidRDefault="00596E98" w:rsidP="00596E98">
    <w:pPr>
      <w:pStyle w:val="Header"/>
      <w:jc w:val="right"/>
    </w:pPr>
    <w:r>
      <w:t>ENSF 694 Lab Assignment 1</w:t>
    </w:r>
  </w:p>
  <w:p w14:paraId="524AA3E1" w14:textId="77777777" w:rsidR="00596E98" w:rsidRDefault="00596E98" w:rsidP="00596E98">
    <w:pPr>
      <w:pStyle w:val="Header"/>
      <w:jc w:val="right"/>
    </w:pPr>
    <w:r>
      <w:t>Ryan Baker</w:t>
    </w:r>
  </w:p>
  <w:p w14:paraId="147DCD13" w14:textId="77777777" w:rsidR="00596E98" w:rsidRDefault="0001678F" w:rsidP="00575E25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5AB0469" wp14:editId="5CD4E7F7">
              <wp:simplePos x="0" y="0"/>
              <wp:positionH relativeFrom="margin">
                <wp:posOffset>0</wp:posOffset>
              </wp:positionH>
              <wp:positionV relativeFrom="paragraph">
                <wp:posOffset>93014</wp:posOffset>
              </wp:positionV>
              <wp:extent cx="6875253" cy="0"/>
              <wp:effectExtent l="0" t="0" r="0" b="0"/>
              <wp:wrapNone/>
              <wp:docPr id="3" name="Straight Connector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75253" cy="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17BD724"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7.3pt" to="541.3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" strokecolor="black [3213]" strokeweight=".5pt">
              <v:stroke joinstyle="miter"/>
              <w10:wrap anchorx="margin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A9106D"/>
    <w:multiLevelType w:val="multilevel"/>
    <w:tmpl w:val="13842AA0"/>
    <w:styleLink w:val="Style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bullet"/>
      <w:lvlText w:val="o"/>
      <w:lvlJc w:val="left"/>
      <w:pPr>
        <w:ind w:left="2160" w:hanging="180"/>
      </w:pPr>
      <w:rPr>
        <w:rFonts w:ascii="Courier New" w:hAnsi="Courier New" w:hint="default"/>
      </w:rPr>
    </w:lvl>
    <w:lvl w:ilvl="3">
      <w:start w:val="1"/>
      <w:numFmt w:val="lowerRoman"/>
      <w:lvlText w:val="%4."/>
      <w:lvlJc w:val="left"/>
      <w:pPr>
        <w:ind w:left="2880" w:hanging="360"/>
      </w:pPr>
    </w:lvl>
    <w:lvl w:ilvl="4">
      <w:start w:val="1"/>
      <w:numFmt w:val="bullet"/>
      <w:lvlText w:val=""/>
      <w:lvlJc w:val="left"/>
      <w:pPr>
        <w:ind w:left="3600" w:hanging="360"/>
      </w:pPr>
      <w:rPr>
        <w:rFonts w:ascii="Symbol" w:hAnsi="Symbol" w:hint="default"/>
        <w:color w:val="auto"/>
      </w:r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2A57CA"/>
    <w:multiLevelType w:val="hybridMultilevel"/>
    <w:tmpl w:val="509E28A6"/>
    <w:lvl w:ilvl="0" w:tplc="1009000F">
      <w:start w:val="1"/>
      <w:numFmt w:val="decimal"/>
      <w:lvlText w:val="%1."/>
      <w:lvlJc w:val="left"/>
      <w:pPr>
        <w:ind w:left="1800" w:hanging="360"/>
      </w:pPr>
    </w:lvl>
    <w:lvl w:ilvl="1" w:tplc="10090019" w:tentative="1">
      <w:start w:val="1"/>
      <w:numFmt w:val="lowerLetter"/>
      <w:lvlText w:val="%2."/>
      <w:lvlJc w:val="left"/>
      <w:pPr>
        <w:ind w:left="2520" w:hanging="360"/>
      </w:pPr>
    </w:lvl>
    <w:lvl w:ilvl="2" w:tplc="1009001B" w:tentative="1">
      <w:start w:val="1"/>
      <w:numFmt w:val="lowerRoman"/>
      <w:lvlText w:val="%3."/>
      <w:lvlJc w:val="right"/>
      <w:pPr>
        <w:ind w:left="3240" w:hanging="180"/>
      </w:pPr>
    </w:lvl>
    <w:lvl w:ilvl="3" w:tplc="1009000F" w:tentative="1">
      <w:start w:val="1"/>
      <w:numFmt w:val="decimal"/>
      <w:lvlText w:val="%4."/>
      <w:lvlJc w:val="left"/>
      <w:pPr>
        <w:ind w:left="3960" w:hanging="360"/>
      </w:pPr>
    </w:lvl>
    <w:lvl w:ilvl="4" w:tplc="10090019" w:tentative="1">
      <w:start w:val="1"/>
      <w:numFmt w:val="lowerLetter"/>
      <w:lvlText w:val="%5."/>
      <w:lvlJc w:val="left"/>
      <w:pPr>
        <w:ind w:left="4680" w:hanging="360"/>
      </w:pPr>
    </w:lvl>
    <w:lvl w:ilvl="5" w:tplc="1009001B" w:tentative="1">
      <w:start w:val="1"/>
      <w:numFmt w:val="lowerRoman"/>
      <w:lvlText w:val="%6."/>
      <w:lvlJc w:val="right"/>
      <w:pPr>
        <w:ind w:left="5400" w:hanging="180"/>
      </w:pPr>
    </w:lvl>
    <w:lvl w:ilvl="6" w:tplc="1009000F" w:tentative="1">
      <w:start w:val="1"/>
      <w:numFmt w:val="decimal"/>
      <w:lvlText w:val="%7."/>
      <w:lvlJc w:val="left"/>
      <w:pPr>
        <w:ind w:left="6120" w:hanging="360"/>
      </w:pPr>
    </w:lvl>
    <w:lvl w:ilvl="7" w:tplc="10090019" w:tentative="1">
      <w:start w:val="1"/>
      <w:numFmt w:val="lowerLetter"/>
      <w:lvlText w:val="%8."/>
      <w:lvlJc w:val="left"/>
      <w:pPr>
        <w:ind w:left="6840" w:hanging="360"/>
      </w:pPr>
    </w:lvl>
    <w:lvl w:ilvl="8" w:tplc="1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D4219F6"/>
    <w:multiLevelType w:val="hybridMultilevel"/>
    <w:tmpl w:val="45706E8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7214D3A"/>
    <w:multiLevelType w:val="hybridMultilevel"/>
    <w:tmpl w:val="1994A368"/>
    <w:lvl w:ilvl="0" w:tplc="4796B0D0">
      <w:start w:val="1"/>
      <w:numFmt w:val="upperRoman"/>
      <w:lvlText w:val="Part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1735C8"/>
    <w:multiLevelType w:val="hybridMultilevel"/>
    <w:tmpl w:val="9F5AE78A"/>
    <w:lvl w:ilvl="0" w:tplc="BD12F3C0">
      <w:numFmt w:val="bullet"/>
      <w:lvlText w:val="-"/>
      <w:lvlJc w:val="left"/>
      <w:pPr>
        <w:ind w:left="720" w:hanging="360"/>
      </w:pPr>
      <w:rPr>
        <w:rFonts w:ascii="Leelawadee UI" w:eastAsiaTheme="minorHAnsi" w:hAnsi="Leelawadee UI" w:cs="Leelawadee U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E716BF"/>
    <w:multiLevelType w:val="hybridMultilevel"/>
    <w:tmpl w:val="A17A3088"/>
    <w:lvl w:ilvl="0" w:tplc="8B9691A0">
      <w:start w:val="1"/>
      <w:numFmt w:val="bullet"/>
      <w:lvlText w:val="-"/>
      <w:lvlJc w:val="left"/>
      <w:pPr>
        <w:ind w:left="720" w:hanging="360"/>
      </w:pPr>
      <w:rPr>
        <w:rFonts w:ascii="Leelawadee UI" w:eastAsiaTheme="minorHAnsi" w:hAnsi="Leelawadee UI" w:cs="Leelawadee UI" w:hint="default"/>
      </w:rPr>
    </w:lvl>
    <w:lvl w:ilvl="1" w:tplc="5492C972">
      <w:start w:val="1"/>
      <w:numFmt w:val="upperRoman"/>
      <w:lvlText w:val="Part %2:"/>
      <w:lvlJc w:val="left"/>
      <w:pPr>
        <w:ind w:left="144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E3028C"/>
    <w:multiLevelType w:val="hybridMultilevel"/>
    <w:tmpl w:val="A7FAC7C6"/>
    <w:lvl w:ilvl="0" w:tplc="3ADA5084">
      <w:start w:val="1"/>
      <w:numFmt w:val="upperRoman"/>
      <w:lvlText w:val="Part %1: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94093132">
    <w:abstractNumId w:val="0"/>
  </w:num>
  <w:num w:numId="2" w16cid:durableId="1973975518">
    <w:abstractNumId w:val="4"/>
  </w:num>
  <w:num w:numId="3" w16cid:durableId="1317104301">
    <w:abstractNumId w:val="3"/>
  </w:num>
  <w:num w:numId="4" w16cid:durableId="506597281">
    <w:abstractNumId w:val="6"/>
  </w:num>
  <w:num w:numId="5" w16cid:durableId="1821537150">
    <w:abstractNumId w:val="3"/>
    <w:lvlOverride w:ilvl="0">
      <w:startOverride w:val="1"/>
    </w:lvlOverride>
  </w:num>
  <w:num w:numId="6" w16cid:durableId="1598640098">
    <w:abstractNumId w:val="5"/>
  </w:num>
  <w:num w:numId="7" w16cid:durableId="1890415523">
    <w:abstractNumId w:val="5"/>
    <w:lvlOverride w:ilvl="0">
      <w:startOverride w:val="1"/>
    </w:lvlOverride>
  </w:num>
  <w:num w:numId="8" w16cid:durableId="1850945073">
    <w:abstractNumId w:val="1"/>
  </w:num>
  <w:num w:numId="9" w16cid:durableId="1914001840">
    <w:abstractNumId w:val="5"/>
    <w:lvlOverride w:ilvl="0">
      <w:startOverride w:val="2"/>
    </w:lvlOverride>
  </w:num>
  <w:num w:numId="10" w16cid:durableId="1622028729">
    <w:abstractNumId w:val="5"/>
    <w:lvlOverride w:ilvl="0">
      <w:startOverride w:val="2"/>
    </w:lvlOverride>
  </w:num>
  <w:num w:numId="11" w16cid:durableId="1954822677">
    <w:abstractNumId w:val="5"/>
    <w:lvlOverride w:ilvl="0">
      <w:startOverride w:val="1"/>
    </w:lvlOverride>
  </w:num>
  <w:num w:numId="12" w16cid:durableId="81618705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91D"/>
    <w:rsid w:val="00000003"/>
    <w:rsid w:val="000058DA"/>
    <w:rsid w:val="000067CE"/>
    <w:rsid w:val="000075D1"/>
    <w:rsid w:val="000131A6"/>
    <w:rsid w:val="0001678F"/>
    <w:rsid w:val="00016CE6"/>
    <w:rsid w:val="00017448"/>
    <w:rsid w:val="00017903"/>
    <w:rsid w:val="00021930"/>
    <w:rsid w:val="00023116"/>
    <w:rsid w:val="000233CE"/>
    <w:rsid w:val="00023A1E"/>
    <w:rsid w:val="00030541"/>
    <w:rsid w:val="00032168"/>
    <w:rsid w:val="00033398"/>
    <w:rsid w:val="00037162"/>
    <w:rsid w:val="0004013A"/>
    <w:rsid w:val="00040191"/>
    <w:rsid w:val="000405E6"/>
    <w:rsid w:val="00041DE6"/>
    <w:rsid w:val="000420D8"/>
    <w:rsid w:val="00043049"/>
    <w:rsid w:val="0004336F"/>
    <w:rsid w:val="00043690"/>
    <w:rsid w:val="000466F0"/>
    <w:rsid w:val="00056304"/>
    <w:rsid w:val="00056357"/>
    <w:rsid w:val="0005794E"/>
    <w:rsid w:val="00057EE9"/>
    <w:rsid w:val="0006365D"/>
    <w:rsid w:val="0006492B"/>
    <w:rsid w:val="000653EA"/>
    <w:rsid w:val="00066DC8"/>
    <w:rsid w:val="00067A8A"/>
    <w:rsid w:val="00067FD2"/>
    <w:rsid w:val="000710FB"/>
    <w:rsid w:val="000721C9"/>
    <w:rsid w:val="00072548"/>
    <w:rsid w:val="000750F8"/>
    <w:rsid w:val="00075CB8"/>
    <w:rsid w:val="00080AAC"/>
    <w:rsid w:val="0008633C"/>
    <w:rsid w:val="00086E34"/>
    <w:rsid w:val="00087848"/>
    <w:rsid w:val="00087E6C"/>
    <w:rsid w:val="000906F4"/>
    <w:rsid w:val="000915E9"/>
    <w:rsid w:val="000A1D18"/>
    <w:rsid w:val="000A2F34"/>
    <w:rsid w:val="000A5F38"/>
    <w:rsid w:val="000B3881"/>
    <w:rsid w:val="000B441B"/>
    <w:rsid w:val="000B454E"/>
    <w:rsid w:val="000C67A7"/>
    <w:rsid w:val="000C6889"/>
    <w:rsid w:val="000D4AA0"/>
    <w:rsid w:val="000D4FAE"/>
    <w:rsid w:val="000E1A97"/>
    <w:rsid w:val="000E29C1"/>
    <w:rsid w:val="000E645D"/>
    <w:rsid w:val="000E6D49"/>
    <w:rsid w:val="000F2640"/>
    <w:rsid w:val="000F2E41"/>
    <w:rsid w:val="000F2EA3"/>
    <w:rsid w:val="000F7B4D"/>
    <w:rsid w:val="001001A8"/>
    <w:rsid w:val="00101DB1"/>
    <w:rsid w:val="001028AD"/>
    <w:rsid w:val="0010300D"/>
    <w:rsid w:val="001145A4"/>
    <w:rsid w:val="00114FCF"/>
    <w:rsid w:val="00115677"/>
    <w:rsid w:val="00117F7C"/>
    <w:rsid w:val="00121295"/>
    <w:rsid w:val="0012250F"/>
    <w:rsid w:val="00124C42"/>
    <w:rsid w:val="0012512C"/>
    <w:rsid w:val="001306A8"/>
    <w:rsid w:val="00131C0A"/>
    <w:rsid w:val="00135156"/>
    <w:rsid w:val="00140C36"/>
    <w:rsid w:val="00140D3E"/>
    <w:rsid w:val="001428FF"/>
    <w:rsid w:val="0014293B"/>
    <w:rsid w:val="0014340F"/>
    <w:rsid w:val="00143451"/>
    <w:rsid w:val="00144271"/>
    <w:rsid w:val="00144F94"/>
    <w:rsid w:val="00146104"/>
    <w:rsid w:val="0014706D"/>
    <w:rsid w:val="00147812"/>
    <w:rsid w:val="00147B1D"/>
    <w:rsid w:val="001512B8"/>
    <w:rsid w:val="00152670"/>
    <w:rsid w:val="00156672"/>
    <w:rsid w:val="00160477"/>
    <w:rsid w:val="00170F7E"/>
    <w:rsid w:val="00173566"/>
    <w:rsid w:val="001740D7"/>
    <w:rsid w:val="00180162"/>
    <w:rsid w:val="00181A6D"/>
    <w:rsid w:val="00182F6A"/>
    <w:rsid w:val="00184C45"/>
    <w:rsid w:val="00185CB5"/>
    <w:rsid w:val="0019081F"/>
    <w:rsid w:val="00190D8E"/>
    <w:rsid w:val="001929E0"/>
    <w:rsid w:val="00192A9D"/>
    <w:rsid w:val="001940B5"/>
    <w:rsid w:val="001A2E4A"/>
    <w:rsid w:val="001B1C46"/>
    <w:rsid w:val="001B21F7"/>
    <w:rsid w:val="001C2C91"/>
    <w:rsid w:val="001C512E"/>
    <w:rsid w:val="001D1F3C"/>
    <w:rsid w:val="001D5E35"/>
    <w:rsid w:val="001E1A02"/>
    <w:rsid w:val="001E3BDD"/>
    <w:rsid w:val="001E3E59"/>
    <w:rsid w:val="001E4782"/>
    <w:rsid w:val="001F2126"/>
    <w:rsid w:val="00200B11"/>
    <w:rsid w:val="00201939"/>
    <w:rsid w:val="00207F30"/>
    <w:rsid w:val="002167EE"/>
    <w:rsid w:val="00216F73"/>
    <w:rsid w:val="00221CF7"/>
    <w:rsid w:val="00222696"/>
    <w:rsid w:val="00224314"/>
    <w:rsid w:val="002255E1"/>
    <w:rsid w:val="002265FE"/>
    <w:rsid w:val="00235B9C"/>
    <w:rsid w:val="002414F5"/>
    <w:rsid w:val="002528AE"/>
    <w:rsid w:val="00255064"/>
    <w:rsid w:val="00255AF4"/>
    <w:rsid w:val="00255D43"/>
    <w:rsid w:val="002648C3"/>
    <w:rsid w:val="002702D0"/>
    <w:rsid w:val="00270EB4"/>
    <w:rsid w:val="00273264"/>
    <w:rsid w:val="002827FF"/>
    <w:rsid w:val="00282B77"/>
    <w:rsid w:val="002851AC"/>
    <w:rsid w:val="002851E1"/>
    <w:rsid w:val="00293DD6"/>
    <w:rsid w:val="00294780"/>
    <w:rsid w:val="0029696C"/>
    <w:rsid w:val="002970E7"/>
    <w:rsid w:val="002A0EE0"/>
    <w:rsid w:val="002A5925"/>
    <w:rsid w:val="002A61E2"/>
    <w:rsid w:val="002B1E40"/>
    <w:rsid w:val="002B4B72"/>
    <w:rsid w:val="002B7D6C"/>
    <w:rsid w:val="002C4A83"/>
    <w:rsid w:val="002C77FD"/>
    <w:rsid w:val="002D09FA"/>
    <w:rsid w:val="002D1AC5"/>
    <w:rsid w:val="002D2722"/>
    <w:rsid w:val="002D43BA"/>
    <w:rsid w:val="002D6148"/>
    <w:rsid w:val="002D6BAD"/>
    <w:rsid w:val="002E4F7F"/>
    <w:rsid w:val="002E5122"/>
    <w:rsid w:val="002E59BC"/>
    <w:rsid w:val="002E5B7A"/>
    <w:rsid w:val="002E691D"/>
    <w:rsid w:val="002F4615"/>
    <w:rsid w:val="002F6455"/>
    <w:rsid w:val="003061BA"/>
    <w:rsid w:val="0030743B"/>
    <w:rsid w:val="003106B1"/>
    <w:rsid w:val="00313383"/>
    <w:rsid w:val="0031484E"/>
    <w:rsid w:val="00314B58"/>
    <w:rsid w:val="00314B60"/>
    <w:rsid w:val="00320A29"/>
    <w:rsid w:val="00326939"/>
    <w:rsid w:val="00327AFB"/>
    <w:rsid w:val="003312A7"/>
    <w:rsid w:val="00331F91"/>
    <w:rsid w:val="00334FB2"/>
    <w:rsid w:val="003368CB"/>
    <w:rsid w:val="003423C7"/>
    <w:rsid w:val="003509AE"/>
    <w:rsid w:val="00350E97"/>
    <w:rsid w:val="003518B6"/>
    <w:rsid w:val="00352D89"/>
    <w:rsid w:val="00353D83"/>
    <w:rsid w:val="00355960"/>
    <w:rsid w:val="0035793B"/>
    <w:rsid w:val="00362038"/>
    <w:rsid w:val="00365CCB"/>
    <w:rsid w:val="0037009F"/>
    <w:rsid w:val="00370DDD"/>
    <w:rsid w:val="00372BFF"/>
    <w:rsid w:val="0037702B"/>
    <w:rsid w:val="00377F6E"/>
    <w:rsid w:val="00381DEA"/>
    <w:rsid w:val="00383AB1"/>
    <w:rsid w:val="003847CD"/>
    <w:rsid w:val="00384CC5"/>
    <w:rsid w:val="0039528E"/>
    <w:rsid w:val="00396C37"/>
    <w:rsid w:val="003A3860"/>
    <w:rsid w:val="003A4719"/>
    <w:rsid w:val="003A684C"/>
    <w:rsid w:val="003B0830"/>
    <w:rsid w:val="003B57A9"/>
    <w:rsid w:val="003B6166"/>
    <w:rsid w:val="003B6427"/>
    <w:rsid w:val="003B6443"/>
    <w:rsid w:val="003B7F80"/>
    <w:rsid w:val="003C17E6"/>
    <w:rsid w:val="003D3DAF"/>
    <w:rsid w:val="003E1988"/>
    <w:rsid w:val="003E24F3"/>
    <w:rsid w:val="003E28D6"/>
    <w:rsid w:val="003F255A"/>
    <w:rsid w:val="003F6F8D"/>
    <w:rsid w:val="003F72D6"/>
    <w:rsid w:val="003F7F91"/>
    <w:rsid w:val="0040101D"/>
    <w:rsid w:val="00406673"/>
    <w:rsid w:val="00406CF6"/>
    <w:rsid w:val="0041040B"/>
    <w:rsid w:val="00411CFF"/>
    <w:rsid w:val="00412A0C"/>
    <w:rsid w:val="00413122"/>
    <w:rsid w:val="00417EAD"/>
    <w:rsid w:val="004201CC"/>
    <w:rsid w:val="00425F49"/>
    <w:rsid w:val="00432463"/>
    <w:rsid w:val="00434945"/>
    <w:rsid w:val="0043535E"/>
    <w:rsid w:val="00441FCC"/>
    <w:rsid w:val="0044618E"/>
    <w:rsid w:val="004478D3"/>
    <w:rsid w:val="004577DB"/>
    <w:rsid w:val="00464BFF"/>
    <w:rsid w:val="0047121D"/>
    <w:rsid w:val="00471A8C"/>
    <w:rsid w:val="00472558"/>
    <w:rsid w:val="00472E66"/>
    <w:rsid w:val="00474A93"/>
    <w:rsid w:val="00477794"/>
    <w:rsid w:val="00480892"/>
    <w:rsid w:val="00484EB2"/>
    <w:rsid w:val="00486144"/>
    <w:rsid w:val="004873D1"/>
    <w:rsid w:val="00490090"/>
    <w:rsid w:val="004944DB"/>
    <w:rsid w:val="004955EE"/>
    <w:rsid w:val="00495D9B"/>
    <w:rsid w:val="00497223"/>
    <w:rsid w:val="004A0713"/>
    <w:rsid w:val="004A1F83"/>
    <w:rsid w:val="004A529B"/>
    <w:rsid w:val="004A5DB3"/>
    <w:rsid w:val="004A68FF"/>
    <w:rsid w:val="004B0C73"/>
    <w:rsid w:val="004B3445"/>
    <w:rsid w:val="004B7AA5"/>
    <w:rsid w:val="004C1B30"/>
    <w:rsid w:val="004C465E"/>
    <w:rsid w:val="004C60C0"/>
    <w:rsid w:val="004D1133"/>
    <w:rsid w:val="004D54A6"/>
    <w:rsid w:val="004E123A"/>
    <w:rsid w:val="004E4B59"/>
    <w:rsid w:val="004E4BD5"/>
    <w:rsid w:val="004E5D0A"/>
    <w:rsid w:val="004E69AA"/>
    <w:rsid w:val="004F0481"/>
    <w:rsid w:val="004F22B8"/>
    <w:rsid w:val="004F7453"/>
    <w:rsid w:val="004F7EDD"/>
    <w:rsid w:val="005025E1"/>
    <w:rsid w:val="0050322A"/>
    <w:rsid w:val="00513FE2"/>
    <w:rsid w:val="00516CE6"/>
    <w:rsid w:val="00521F52"/>
    <w:rsid w:val="00527265"/>
    <w:rsid w:val="00530714"/>
    <w:rsid w:val="005325F2"/>
    <w:rsid w:val="00532B66"/>
    <w:rsid w:val="00535C32"/>
    <w:rsid w:val="00541864"/>
    <w:rsid w:val="00543BB0"/>
    <w:rsid w:val="00546A04"/>
    <w:rsid w:val="0055281C"/>
    <w:rsid w:val="00553795"/>
    <w:rsid w:val="00553D3D"/>
    <w:rsid w:val="00553EB5"/>
    <w:rsid w:val="00562289"/>
    <w:rsid w:val="00562489"/>
    <w:rsid w:val="005647BF"/>
    <w:rsid w:val="00565145"/>
    <w:rsid w:val="00566F7E"/>
    <w:rsid w:val="005701EC"/>
    <w:rsid w:val="00570A98"/>
    <w:rsid w:val="00575000"/>
    <w:rsid w:val="00575E25"/>
    <w:rsid w:val="0057726B"/>
    <w:rsid w:val="005777FD"/>
    <w:rsid w:val="00580502"/>
    <w:rsid w:val="00582D30"/>
    <w:rsid w:val="005848FE"/>
    <w:rsid w:val="00586323"/>
    <w:rsid w:val="00586670"/>
    <w:rsid w:val="00592EEE"/>
    <w:rsid w:val="00596A6B"/>
    <w:rsid w:val="00596E98"/>
    <w:rsid w:val="00597069"/>
    <w:rsid w:val="005A07D1"/>
    <w:rsid w:val="005A0966"/>
    <w:rsid w:val="005A0A44"/>
    <w:rsid w:val="005A25AB"/>
    <w:rsid w:val="005A3897"/>
    <w:rsid w:val="005A7B3C"/>
    <w:rsid w:val="005A7C48"/>
    <w:rsid w:val="005B1867"/>
    <w:rsid w:val="005B35F7"/>
    <w:rsid w:val="005B42E2"/>
    <w:rsid w:val="005B508F"/>
    <w:rsid w:val="005C046C"/>
    <w:rsid w:val="005C0A92"/>
    <w:rsid w:val="005C13A0"/>
    <w:rsid w:val="005C28B0"/>
    <w:rsid w:val="005E0DFA"/>
    <w:rsid w:val="005E549C"/>
    <w:rsid w:val="005F26F6"/>
    <w:rsid w:val="005F6EFF"/>
    <w:rsid w:val="00605BEF"/>
    <w:rsid w:val="00605D78"/>
    <w:rsid w:val="0061331D"/>
    <w:rsid w:val="00622035"/>
    <w:rsid w:val="00622F38"/>
    <w:rsid w:val="00635234"/>
    <w:rsid w:val="00641805"/>
    <w:rsid w:val="006437A0"/>
    <w:rsid w:val="00643FBD"/>
    <w:rsid w:val="00647542"/>
    <w:rsid w:val="00650961"/>
    <w:rsid w:val="006539D3"/>
    <w:rsid w:val="00653E03"/>
    <w:rsid w:val="00656F80"/>
    <w:rsid w:val="006716F1"/>
    <w:rsid w:val="00672523"/>
    <w:rsid w:val="00677AFB"/>
    <w:rsid w:val="00686A18"/>
    <w:rsid w:val="006913DC"/>
    <w:rsid w:val="006A04E3"/>
    <w:rsid w:val="006A224A"/>
    <w:rsid w:val="006A313A"/>
    <w:rsid w:val="006A3C06"/>
    <w:rsid w:val="006A44DC"/>
    <w:rsid w:val="006A69A7"/>
    <w:rsid w:val="006B43DA"/>
    <w:rsid w:val="006B6F80"/>
    <w:rsid w:val="006D41A7"/>
    <w:rsid w:val="006D43FA"/>
    <w:rsid w:val="006D5748"/>
    <w:rsid w:val="006D6156"/>
    <w:rsid w:val="006E069F"/>
    <w:rsid w:val="006E3365"/>
    <w:rsid w:val="006E4327"/>
    <w:rsid w:val="006E7A4A"/>
    <w:rsid w:val="006E7FBF"/>
    <w:rsid w:val="006F12CA"/>
    <w:rsid w:val="006F3312"/>
    <w:rsid w:val="006F4E20"/>
    <w:rsid w:val="006F4E8F"/>
    <w:rsid w:val="007000D9"/>
    <w:rsid w:val="00701382"/>
    <w:rsid w:val="00707241"/>
    <w:rsid w:val="007137D3"/>
    <w:rsid w:val="00722106"/>
    <w:rsid w:val="00724BAC"/>
    <w:rsid w:val="00724EB6"/>
    <w:rsid w:val="00731506"/>
    <w:rsid w:val="007350FE"/>
    <w:rsid w:val="00736D47"/>
    <w:rsid w:val="00736DD5"/>
    <w:rsid w:val="00741F93"/>
    <w:rsid w:val="00747791"/>
    <w:rsid w:val="00751713"/>
    <w:rsid w:val="00752712"/>
    <w:rsid w:val="0075587F"/>
    <w:rsid w:val="0075661A"/>
    <w:rsid w:val="00757D5A"/>
    <w:rsid w:val="00764DD1"/>
    <w:rsid w:val="00770021"/>
    <w:rsid w:val="00771CBE"/>
    <w:rsid w:val="00772918"/>
    <w:rsid w:val="0077471B"/>
    <w:rsid w:val="007772DE"/>
    <w:rsid w:val="00780E02"/>
    <w:rsid w:val="00782C2E"/>
    <w:rsid w:val="007844C6"/>
    <w:rsid w:val="007858AC"/>
    <w:rsid w:val="00786C02"/>
    <w:rsid w:val="0078795F"/>
    <w:rsid w:val="007879AB"/>
    <w:rsid w:val="00787C8B"/>
    <w:rsid w:val="007912B5"/>
    <w:rsid w:val="00792062"/>
    <w:rsid w:val="00794E7F"/>
    <w:rsid w:val="00797E99"/>
    <w:rsid w:val="007A356D"/>
    <w:rsid w:val="007A39CD"/>
    <w:rsid w:val="007A55EA"/>
    <w:rsid w:val="007A64A4"/>
    <w:rsid w:val="007A7E69"/>
    <w:rsid w:val="007B068B"/>
    <w:rsid w:val="007B1606"/>
    <w:rsid w:val="007C230D"/>
    <w:rsid w:val="007C2B2D"/>
    <w:rsid w:val="007C4275"/>
    <w:rsid w:val="007C54C5"/>
    <w:rsid w:val="007D4D3A"/>
    <w:rsid w:val="007E016F"/>
    <w:rsid w:val="007E4D76"/>
    <w:rsid w:val="007E6DFE"/>
    <w:rsid w:val="007F42D9"/>
    <w:rsid w:val="007F4BF9"/>
    <w:rsid w:val="007F655E"/>
    <w:rsid w:val="007F7D38"/>
    <w:rsid w:val="0080090D"/>
    <w:rsid w:val="00802DE5"/>
    <w:rsid w:val="008118B2"/>
    <w:rsid w:val="0081261B"/>
    <w:rsid w:val="008151D3"/>
    <w:rsid w:val="00816A75"/>
    <w:rsid w:val="008216BD"/>
    <w:rsid w:val="008260D4"/>
    <w:rsid w:val="00830CEE"/>
    <w:rsid w:val="00832B26"/>
    <w:rsid w:val="00835257"/>
    <w:rsid w:val="00835356"/>
    <w:rsid w:val="00835401"/>
    <w:rsid w:val="00842F74"/>
    <w:rsid w:val="00845198"/>
    <w:rsid w:val="00851939"/>
    <w:rsid w:val="00852193"/>
    <w:rsid w:val="008531D2"/>
    <w:rsid w:val="008537DC"/>
    <w:rsid w:val="00860A06"/>
    <w:rsid w:val="00860FFD"/>
    <w:rsid w:val="008614CE"/>
    <w:rsid w:val="008624D4"/>
    <w:rsid w:val="00862E6A"/>
    <w:rsid w:val="00863D2D"/>
    <w:rsid w:val="008644ED"/>
    <w:rsid w:val="00866A77"/>
    <w:rsid w:val="00871B7A"/>
    <w:rsid w:val="00871DDB"/>
    <w:rsid w:val="00876538"/>
    <w:rsid w:val="008824C4"/>
    <w:rsid w:val="00882D16"/>
    <w:rsid w:val="0088593C"/>
    <w:rsid w:val="0088606B"/>
    <w:rsid w:val="00886756"/>
    <w:rsid w:val="008869CE"/>
    <w:rsid w:val="0088711E"/>
    <w:rsid w:val="00893C28"/>
    <w:rsid w:val="00896379"/>
    <w:rsid w:val="008A0BA7"/>
    <w:rsid w:val="008A460C"/>
    <w:rsid w:val="008C1122"/>
    <w:rsid w:val="008C2C7E"/>
    <w:rsid w:val="008C7F9D"/>
    <w:rsid w:val="008D2710"/>
    <w:rsid w:val="008D47CE"/>
    <w:rsid w:val="008E0160"/>
    <w:rsid w:val="008E2254"/>
    <w:rsid w:val="008E26BA"/>
    <w:rsid w:val="008E2740"/>
    <w:rsid w:val="008E38A2"/>
    <w:rsid w:val="008F069F"/>
    <w:rsid w:val="008F267B"/>
    <w:rsid w:val="008F2700"/>
    <w:rsid w:val="008F3073"/>
    <w:rsid w:val="008F748C"/>
    <w:rsid w:val="00913670"/>
    <w:rsid w:val="00915C86"/>
    <w:rsid w:val="00925158"/>
    <w:rsid w:val="009263E4"/>
    <w:rsid w:val="009274BD"/>
    <w:rsid w:val="00927A56"/>
    <w:rsid w:val="00930DA1"/>
    <w:rsid w:val="009311AA"/>
    <w:rsid w:val="00931AC4"/>
    <w:rsid w:val="009327FF"/>
    <w:rsid w:val="009402DE"/>
    <w:rsid w:val="00943589"/>
    <w:rsid w:val="00951606"/>
    <w:rsid w:val="009517BD"/>
    <w:rsid w:val="0096168A"/>
    <w:rsid w:val="00962C30"/>
    <w:rsid w:val="00965C54"/>
    <w:rsid w:val="00967B11"/>
    <w:rsid w:val="009714D7"/>
    <w:rsid w:val="009730C0"/>
    <w:rsid w:val="00975632"/>
    <w:rsid w:val="00977FE7"/>
    <w:rsid w:val="009824DB"/>
    <w:rsid w:val="0098445F"/>
    <w:rsid w:val="009866C8"/>
    <w:rsid w:val="00987051"/>
    <w:rsid w:val="009920F5"/>
    <w:rsid w:val="009931A7"/>
    <w:rsid w:val="00995C28"/>
    <w:rsid w:val="00997941"/>
    <w:rsid w:val="009A0F41"/>
    <w:rsid w:val="009A359F"/>
    <w:rsid w:val="009A38E7"/>
    <w:rsid w:val="009A41BC"/>
    <w:rsid w:val="009B126B"/>
    <w:rsid w:val="009B171B"/>
    <w:rsid w:val="009B517E"/>
    <w:rsid w:val="009B53F4"/>
    <w:rsid w:val="009B5EBF"/>
    <w:rsid w:val="009C3A5C"/>
    <w:rsid w:val="009C6AE0"/>
    <w:rsid w:val="009C76AD"/>
    <w:rsid w:val="009D242C"/>
    <w:rsid w:val="009D4727"/>
    <w:rsid w:val="009D4EC2"/>
    <w:rsid w:val="009D50B4"/>
    <w:rsid w:val="009E0CB8"/>
    <w:rsid w:val="009E23B4"/>
    <w:rsid w:val="009E3206"/>
    <w:rsid w:val="009E3A63"/>
    <w:rsid w:val="009E63FB"/>
    <w:rsid w:val="009E7190"/>
    <w:rsid w:val="009F1BAE"/>
    <w:rsid w:val="009F1FD3"/>
    <w:rsid w:val="009F7EC4"/>
    <w:rsid w:val="00A0296F"/>
    <w:rsid w:val="00A0364E"/>
    <w:rsid w:val="00A0389F"/>
    <w:rsid w:val="00A038B9"/>
    <w:rsid w:val="00A05132"/>
    <w:rsid w:val="00A11809"/>
    <w:rsid w:val="00A13976"/>
    <w:rsid w:val="00A1676F"/>
    <w:rsid w:val="00A22ED3"/>
    <w:rsid w:val="00A26ABD"/>
    <w:rsid w:val="00A2792F"/>
    <w:rsid w:val="00A303B2"/>
    <w:rsid w:val="00A314BF"/>
    <w:rsid w:val="00A3289E"/>
    <w:rsid w:val="00A378F8"/>
    <w:rsid w:val="00A4056A"/>
    <w:rsid w:val="00A41565"/>
    <w:rsid w:val="00A43521"/>
    <w:rsid w:val="00A465E5"/>
    <w:rsid w:val="00A47102"/>
    <w:rsid w:val="00A52E26"/>
    <w:rsid w:val="00A6121F"/>
    <w:rsid w:val="00A644DD"/>
    <w:rsid w:val="00A65AB1"/>
    <w:rsid w:val="00A67781"/>
    <w:rsid w:val="00A67C7E"/>
    <w:rsid w:val="00A70BAC"/>
    <w:rsid w:val="00A71874"/>
    <w:rsid w:val="00A74DE9"/>
    <w:rsid w:val="00A80381"/>
    <w:rsid w:val="00A83724"/>
    <w:rsid w:val="00A84465"/>
    <w:rsid w:val="00A8613C"/>
    <w:rsid w:val="00A944F2"/>
    <w:rsid w:val="00A94EE7"/>
    <w:rsid w:val="00AA0E7A"/>
    <w:rsid w:val="00AA0FD9"/>
    <w:rsid w:val="00AA66F8"/>
    <w:rsid w:val="00AA7FF7"/>
    <w:rsid w:val="00AB69C3"/>
    <w:rsid w:val="00AC364A"/>
    <w:rsid w:val="00AC59C1"/>
    <w:rsid w:val="00AD1330"/>
    <w:rsid w:val="00AD1F9C"/>
    <w:rsid w:val="00AD248E"/>
    <w:rsid w:val="00AD27E8"/>
    <w:rsid w:val="00AD2D96"/>
    <w:rsid w:val="00AE0501"/>
    <w:rsid w:val="00AE18B8"/>
    <w:rsid w:val="00AE55EF"/>
    <w:rsid w:val="00AE5ADF"/>
    <w:rsid w:val="00AE5C00"/>
    <w:rsid w:val="00AE649F"/>
    <w:rsid w:val="00AE6899"/>
    <w:rsid w:val="00AE7E3A"/>
    <w:rsid w:val="00AF07E8"/>
    <w:rsid w:val="00AF29B2"/>
    <w:rsid w:val="00AF3E1C"/>
    <w:rsid w:val="00AF5F8F"/>
    <w:rsid w:val="00B01F9C"/>
    <w:rsid w:val="00B0248C"/>
    <w:rsid w:val="00B15309"/>
    <w:rsid w:val="00B244A7"/>
    <w:rsid w:val="00B24D2E"/>
    <w:rsid w:val="00B3234F"/>
    <w:rsid w:val="00B34571"/>
    <w:rsid w:val="00B34D3F"/>
    <w:rsid w:val="00B373B8"/>
    <w:rsid w:val="00B41EDD"/>
    <w:rsid w:val="00B4220F"/>
    <w:rsid w:val="00B449A0"/>
    <w:rsid w:val="00B517A0"/>
    <w:rsid w:val="00B54F16"/>
    <w:rsid w:val="00B56738"/>
    <w:rsid w:val="00B63B18"/>
    <w:rsid w:val="00B668EF"/>
    <w:rsid w:val="00B77B05"/>
    <w:rsid w:val="00B77F0D"/>
    <w:rsid w:val="00B81EBC"/>
    <w:rsid w:val="00B8656F"/>
    <w:rsid w:val="00B90B48"/>
    <w:rsid w:val="00BA283B"/>
    <w:rsid w:val="00BB03EC"/>
    <w:rsid w:val="00BB0D93"/>
    <w:rsid w:val="00BB249F"/>
    <w:rsid w:val="00BB2590"/>
    <w:rsid w:val="00BB2B79"/>
    <w:rsid w:val="00BB6D7B"/>
    <w:rsid w:val="00BB6FD0"/>
    <w:rsid w:val="00BC0200"/>
    <w:rsid w:val="00BC5BCD"/>
    <w:rsid w:val="00BC66DD"/>
    <w:rsid w:val="00BD15C2"/>
    <w:rsid w:val="00BE1282"/>
    <w:rsid w:val="00BE2DA0"/>
    <w:rsid w:val="00BE5FE7"/>
    <w:rsid w:val="00BE774B"/>
    <w:rsid w:val="00BF2044"/>
    <w:rsid w:val="00BF22BB"/>
    <w:rsid w:val="00BF27EC"/>
    <w:rsid w:val="00BF2E5A"/>
    <w:rsid w:val="00BF6846"/>
    <w:rsid w:val="00BF6C75"/>
    <w:rsid w:val="00C05D8F"/>
    <w:rsid w:val="00C0676E"/>
    <w:rsid w:val="00C06788"/>
    <w:rsid w:val="00C1069D"/>
    <w:rsid w:val="00C1126E"/>
    <w:rsid w:val="00C170EB"/>
    <w:rsid w:val="00C20FAF"/>
    <w:rsid w:val="00C21741"/>
    <w:rsid w:val="00C2276C"/>
    <w:rsid w:val="00C237E4"/>
    <w:rsid w:val="00C2617F"/>
    <w:rsid w:val="00C27A4F"/>
    <w:rsid w:val="00C31CA7"/>
    <w:rsid w:val="00C32243"/>
    <w:rsid w:val="00C333DB"/>
    <w:rsid w:val="00C34A57"/>
    <w:rsid w:val="00C34DBF"/>
    <w:rsid w:val="00C35179"/>
    <w:rsid w:val="00C37A3F"/>
    <w:rsid w:val="00C4044A"/>
    <w:rsid w:val="00C521F5"/>
    <w:rsid w:val="00C5322D"/>
    <w:rsid w:val="00C53A89"/>
    <w:rsid w:val="00C575C7"/>
    <w:rsid w:val="00C66200"/>
    <w:rsid w:val="00C678A3"/>
    <w:rsid w:val="00C7000C"/>
    <w:rsid w:val="00C701E1"/>
    <w:rsid w:val="00C7099E"/>
    <w:rsid w:val="00C746CE"/>
    <w:rsid w:val="00C77390"/>
    <w:rsid w:val="00C81942"/>
    <w:rsid w:val="00C83DAE"/>
    <w:rsid w:val="00C84153"/>
    <w:rsid w:val="00C85433"/>
    <w:rsid w:val="00C87679"/>
    <w:rsid w:val="00C93ACF"/>
    <w:rsid w:val="00C93DF1"/>
    <w:rsid w:val="00C9675C"/>
    <w:rsid w:val="00C97A27"/>
    <w:rsid w:val="00CA453D"/>
    <w:rsid w:val="00CA6566"/>
    <w:rsid w:val="00CA6749"/>
    <w:rsid w:val="00CA6A30"/>
    <w:rsid w:val="00CB5B3C"/>
    <w:rsid w:val="00CB7296"/>
    <w:rsid w:val="00CC5F1B"/>
    <w:rsid w:val="00CC7A3B"/>
    <w:rsid w:val="00CD1209"/>
    <w:rsid w:val="00CD5FC7"/>
    <w:rsid w:val="00CD6F5A"/>
    <w:rsid w:val="00CE192B"/>
    <w:rsid w:val="00CE3F40"/>
    <w:rsid w:val="00CE5949"/>
    <w:rsid w:val="00CF48D9"/>
    <w:rsid w:val="00CF66B6"/>
    <w:rsid w:val="00CF7AC9"/>
    <w:rsid w:val="00D01F0D"/>
    <w:rsid w:val="00D03847"/>
    <w:rsid w:val="00D07E4F"/>
    <w:rsid w:val="00D10617"/>
    <w:rsid w:val="00D1518B"/>
    <w:rsid w:val="00D23751"/>
    <w:rsid w:val="00D25149"/>
    <w:rsid w:val="00D2523A"/>
    <w:rsid w:val="00D25387"/>
    <w:rsid w:val="00D2673F"/>
    <w:rsid w:val="00D31B19"/>
    <w:rsid w:val="00D337E3"/>
    <w:rsid w:val="00D33D0F"/>
    <w:rsid w:val="00D35D6B"/>
    <w:rsid w:val="00D37A80"/>
    <w:rsid w:val="00D41264"/>
    <w:rsid w:val="00D44749"/>
    <w:rsid w:val="00D46140"/>
    <w:rsid w:val="00D46866"/>
    <w:rsid w:val="00D47999"/>
    <w:rsid w:val="00D5031E"/>
    <w:rsid w:val="00D50BFC"/>
    <w:rsid w:val="00D51498"/>
    <w:rsid w:val="00D54811"/>
    <w:rsid w:val="00D55C48"/>
    <w:rsid w:val="00D56A44"/>
    <w:rsid w:val="00D6158D"/>
    <w:rsid w:val="00D662D6"/>
    <w:rsid w:val="00D700FB"/>
    <w:rsid w:val="00D7120F"/>
    <w:rsid w:val="00D712EF"/>
    <w:rsid w:val="00D719CC"/>
    <w:rsid w:val="00D729E5"/>
    <w:rsid w:val="00D735C6"/>
    <w:rsid w:val="00D76D5B"/>
    <w:rsid w:val="00D807F8"/>
    <w:rsid w:val="00D82A17"/>
    <w:rsid w:val="00D835DF"/>
    <w:rsid w:val="00D844A1"/>
    <w:rsid w:val="00D8538C"/>
    <w:rsid w:val="00D902E1"/>
    <w:rsid w:val="00D941E8"/>
    <w:rsid w:val="00D95BB8"/>
    <w:rsid w:val="00DA37D7"/>
    <w:rsid w:val="00DA726C"/>
    <w:rsid w:val="00DC21BD"/>
    <w:rsid w:val="00DC2C0D"/>
    <w:rsid w:val="00DC6007"/>
    <w:rsid w:val="00DC7450"/>
    <w:rsid w:val="00DD2B30"/>
    <w:rsid w:val="00DD422D"/>
    <w:rsid w:val="00DE06C3"/>
    <w:rsid w:val="00DE09D8"/>
    <w:rsid w:val="00DE112D"/>
    <w:rsid w:val="00DE32FA"/>
    <w:rsid w:val="00E02CD2"/>
    <w:rsid w:val="00E03B52"/>
    <w:rsid w:val="00E0621F"/>
    <w:rsid w:val="00E1148E"/>
    <w:rsid w:val="00E13B0E"/>
    <w:rsid w:val="00E1495B"/>
    <w:rsid w:val="00E14D9D"/>
    <w:rsid w:val="00E2048A"/>
    <w:rsid w:val="00E20E6A"/>
    <w:rsid w:val="00E230FC"/>
    <w:rsid w:val="00E258C6"/>
    <w:rsid w:val="00E369DA"/>
    <w:rsid w:val="00E43FF0"/>
    <w:rsid w:val="00E44BDD"/>
    <w:rsid w:val="00E46777"/>
    <w:rsid w:val="00E572FB"/>
    <w:rsid w:val="00E6027A"/>
    <w:rsid w:val="00E6768D"/>
    <w:rsid w:val="00E71AE4"/>
    <w:rsid w:val="00E7294E"/>
    <w:rsid w:val="00E72B82"/>
    <w:rsid w:val="00E73F3B"/>
    <w:rsid w:val="00E76881"/>
    <w:rsid w:val="00E84945"/>
    <w:rsid w:val="00E866C6"/>
    <w:rsid w:val="00E923E5"/>
    <w:rsid w:val="00E942B8"/>
    <w:rsid w:val="00E9474E"/>
    <w:rsid w:val="00E97920"/>
    <w:rsid w:val="00EA45DD"/>
    <w:rsid w:val="00EA4894"/>
    <w:rsid w:val="00EB3F8A"/>
    <w:rsid w:val="00EB64F5"/>
    <w:rsid w:val="00EC1352"/>
    <w:rsid w:val="00EC33A6"/>
    <w:rsid w:val="00EC4E61"/>
    <w:rsid w:val="00ED6AF2"/>
    <w:rsid w:val="00ED6B2D"/>
    <w:rsid w:val="00ED7677"/>
    <w:rsid w:val="00EE2074"/>
    <w:rsid w:val="00EE2D0C"/>
    <w:rsid w:val="00EE38D5"/>
    <w:rsid w:val="00EE534D"/>
    <w:rsid w:val="00EE7A3E"/>
    <w:rsid w:val="00EF0984"/>
    <w:rsid w:val="00EF562C"/>
    <w:rsid w:val="00F1130D"/>
    <w:rsid w:val="00F11E33"/>
    <w:rsid w:val="00F15243"/>
    <w:rsid w:val="00F17996"/>
    <w:rsid w:val="00F248E9"/>
    <w:rsid w:val="00F326F9"/>
    <w:rsid w:val="00F337F6"/>
    <w:rsid w:val="00F34288"/>
    <w:rsid w:val="00F36DED"/>
    <w:rsid w:val="00F37055"/>
    <w:rsid w:val="00F439C9"/>
    <w:rsid w:val="00F46E0F"/>
    <w:rsid w:val="00F471C8"/>
    <w:rsid w:val="00F50C97"/>
    <w:rsid w:val="00F541F5"/>
    <w:rsid w:val="00F54F64"/>
    <w:rsid w:val="00F57E4E"/>
    <w:rsid w:val="00F60C22"/>
    <w:rsid w:val="00F6392A"/>
    <w:rsid w:val="00F63FE0"/>
    <w:rsid w:val="00F64E93"/>
    <w:rsid w:val="00F657AE"/>
    <w:rsid w:val="00F71DCF"/>
    <w:rsid w:val="00F724AF"/>
    <w:rsid w:val="00F73467"/>
    <w:rsid w:val="00F73B47"/>
    <w:rsid w:val="00F7774D"/>
    <w:rsid w:val="00F811D2"/>
    <w:rsid w:val="00F81616"/>
    <w:rsid w:val="00F825BD"/>
    <w:rsid w:val="00F85815"/>
    <w:rsid w:val="00F87565"/>
    <w:rsid w:val="00F919BB"/>
    <w:rsid w:val="00F93611"/>
    <w:rsid w:val="00F93A0D"/>
    <w:rsid w:val="00F962DC"/>
    <w:rsid w:val="00FA36D4"/>
    <w:rsid w:val="00FA536B"/>
    <w:rsid w:val="00FA72C1"/>
    <w:rsid w:val="00FB2B7C"/>
    <w:rsid w:val="00FC1D03"/>
    <w:rsid w:val="00FC257E"/>
    <w:rsid w:val="00FC603D"/>
    <w:rsid w:val="00FD0107"/>
    <w:rsid w:val="00FD06AA"/>
    <w:rsid w:val="00FD3245"/>
    <w:rsid w:val="00FD6040"/>
    <w:rsid w:val="00FE282E"/>
    <w:rsid w:val="00FE3758"/>
    <w:rsid w:val="00FF7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AB8606"/>
  <w15:chartTrackingRefBased/>
  <w15:docId w15:val="{FC28A098-7F96-4FA0-A6F6-7EF72A445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5E25"/>
    <w:pPr>
      <w:spacing w:after="0"/>
    </w:pPr>
    <w:rPr>
      <w:rFonts w:ascii="Leelawadee UI" w:hAnsi="Leelawadee UI" w:cs="Leelawadee UI"/>
    </w:rPr>
  </w:style>
  <w:style w:type="paragraph" w:styleId="Heading1">
    <w:name w:val="heading 1"/>
    <w:basedOn w:val="Normal"/>
    <w:next w:val="Normal"/>
    <w:link w:val="Heading1Char"/>
    <w:uiPriority w:val="9"/>
    <w:qFormat/>
    <w:rsid w:val="00EC1352"/>
    <w:pPr>
      <w:pBdr>
        <w:bottom w:val="single" w:sz="6" w:space="1" w:color="auto"/>
      </w:pBdr>
      <w:autoSpaceDE w:val="0"/>
      <w:autoSpaceDN w:val="0"/>
      <w:adjustRightInd w:val="0"/>
      <w:spacing w:before="240" w:line="240" w:lineRule="auto"/>
      <w:outlineLvl w:val="0"/>
    </w:pPr>
    <w:rPr>
      <w:b/>
      <w:bCs/>
      <w:smallCaps/>
      <w:sz w:val="29"/>
      <w:szCs w:val="29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D44749"/>
    <w:pPr>
      <w:spacing w:before="120" w:after="120"/>
      <w:ind w:left="0" w:firstLine="284"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5149"/>
    <w:pPr>
      <w:keepNext/>
      <w:keepLines/>
      <w:spacing w:before="40"/>
      <w:outlineLvl w:val="2"/>
    </w:pPr>
    <w:rPr>
      <w:rFonts w:eastAsiaTheme="majorEastAsia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Style1">
    <w:name w:val="Style1"/>
    <w:uiPriority w:val="99"/>
    <w:rsid w:val="001B21F7"/>
    <w:pPr>
      <w:numPr>
        <w:numId w:val="1"/>
      </w:numPr>
    </w:pPr>
  </w:style>
  <w:style w:type="paragraph" w:styleId="NoSpacing">
    <w:name w:val="No Spacing"/>
    <w:link w:val="NoSpacingChar"/>
    <w:uiPriority w:val="1"/>
    <w:qFormat/>
    <w:rsid w:val="00D835D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D835DF"/>
    <w:rPr>
      <w:rFonts w:eastAsiaTheme="minorEastAsia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70DDD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70DDD"/>
  </w:style>
  <w:style w:type="paragraph" w:styleId="Footer">
    <w:name w:val="footer"/>
    <w:basedOn w:val="Normal"/>
    <w:link w:val="FooterChar"/>
    <w:uiPriority w:val="99"/>
    <w:unhideWhenUsed/>
    <w:rsid w:val="00370DDD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70DDD"/>
  </w:style>
  <w:style w:type="character" w:customStyle="1" w:styleId="Heading1Char">
    <w:name w:val="Heading 1 Char"/>
    <w:basedOn w:val="DefaultParagraphFont"/>
    <w:link w:val="Heading1"/>
    <w:uiPriority w:val="9"/>
    <w:rsid w:val="00EC1352"/>
    <w:rPr>
      <w:rFonts w:ascii="Leelawadee UI" w:hAnsi="Leelawadee UI" w:cs="Leelawadee UI"/>
      <w:b/>
      <w:bCs/>
      <w:smallCaps/>
      <w:sz w:val="29"/>
      <w:szCs w:val="29"/>
    </w:rPr>
  </w:style>
  <w:style w:type="paragraph" w:styleId="ListParagraph">
    <w:name w:val="List Paragraph"/>
    <w:basedOn w:val="Normal"/>
    <w:uiPriority w:val="34"/>
    <w:qFormat/>
    <w:rsid w:val="003A3860"/>
    <w:pPr>
      <w:ind w:left="720"/>
      <w:contextualSpacing/>
    </w:pPr>
  </w:style>
  <w:style w:type="table" w:styleId="TableGrid">
    <w:name w:val="Table Grid"/>
    <w:basedOn w:val="TableNormal"/>
    <w:uiPriority w:val="39"/>
    <w:rsid w:val="002255E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D44749"/>
    <w:rPr>
      <w:rFonts w:ascii="Leelawadee UI" w:hAnsi="Leelawadee UI" w:cs="Leelawadee UI"/>
      <w:b/>
      <w:bCs/>
    </w:rPr>
  </w:style>
  <w:style w:type="table" w:styleId="PlainTable1">
    <w:name w:val="Plain Table 1"/>
    <w:basedOn w:val="TableNormal"/>
    <w:uiPriority w:val="41"/>
    <w:rsid w:val="006A313A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eGridLight">
    <w:name w:val="Grid Table Light"/>
    <w:basedOn w:val="TableNormal"/>
    <w:uiPriority w:val="40"/>
    <w:rsid w:val="009824DB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D712EF"/>
    <w:pPr>
      <w:keepNext/>
      <w:spacing w:after="200" w:line="240" w:lineRule="auto"/>
      <w:jc w:val="center"/>
    </w:pPr>
    <w:rPr>
      <w:color w:val="000000" w:themeColor="text1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D25149"/>
    <w:rPr>
      <w:rFonts w:ascii="Leelawadee UI" w:eastAsiaTheme="majorEastAsia" w:hAnsi="Leelawadee UI" w:cs="Leelawadee UI"/>
      <w:b/>
      <w:bCs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721C9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721C9"/>
    <w:rPr>
      <w:rFonts w:ascii="Segoe UI" w:hAnsi="Segoe UI" w:cs="Segoe UI"/>
      <w:sz w:val="18"/>
      <w:szCs w:val="18"/>
    </w:rPr>
  </w:style>
  <w:style w:type="paragraph" w:styleId="Quote">
    <w:name w:val="Quote"/>
    <w:basedOn w:val="Normal"/>
    <w:next w:val="Normal"/>
    <w:link w:val="QuoteChar"/>
    <w:uiPriority w:val="29"/>
    <w:qFormat/>
    <w:rsid w:val="00BE774B"/>
    <w:pPr>
      <w:shd w:val="clear" w:color="auto" w:fill="1E1E1E"/>
    </w:pPr>
    <w:rPr>
      <w:rFonts w:ascii="Consolas" w:hAnsi="Consolas"/>
      <w:color w:val="D4D4D4"/>
    </w:rPr>
  </w:style>
  <w:style w:type="character" w:customStyle="1" w:styleId="QuoteChar">
    <w:name w:val="Quote Char"/>
    <w:basedOn w:val="DefaultParagraphFont"/>
    <w:link w:val="Quote"/>
    <w:uiPriority w:val="29"/>
    <w:rsid w:val="00BE774B"/>
    <w:rPr>
      <w:rFonts w:ascii="Consolas" w:hAnsi="Consolas" w:cs="Leelawadee UI"/>
      <w:color w:val="D4D4D4"/>
      <w:shd w:val="clear" w:color="auto" w:fill="1E1E1E"/>
    </w:rPr>
  </w:style>
  <w:style w:type="paragraph" w:customStyle="1" w:styleId="Code">
    <w:name w:val="Code"/>
    <w:basedOn w:val="Normal"/>
    <w:link w:val="CodeChar"/>
    <w:qFormat/>
    <w:rsid w:val="0078795F"/>
    <w:pPr>
      <w:shd w:val="clear" w:color="auto" w:fill="000000" w:themeFill="text1"/>
    </w:pPr>
    <w:rPr>
      <w:rFonts w:ascii="Consolas" w:hAnsi="Consolas"/>
    </w:rPr>
  </w:style>
  <w:style w:type="character" w:customStyle="1" w:styleId="CodeChar">
    <w:name w:val="Code Char"/>
    <w:basedOn w:val="DefaultParagraphFont"/>
    <w:link w:val="Code"/>
    <w:rsid w:val="0078795F"/>
    <w:rPr>
      <w:rFonts w:ascii="Consolas" w:hAnsi="Consolas" w:cs="Leelawadee UI"/>
      <w:shd w:val="clear" w:color="auto" w:fill="000000" w:themeFill="tex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229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868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88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42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8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46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1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8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7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22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96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4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6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0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8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129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00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4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44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1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0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56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6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71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11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8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9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91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87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63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4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3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92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0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1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9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37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42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1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2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54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7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6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77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5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142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7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3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999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2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9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2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1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34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1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5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545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828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7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5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3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3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7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1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49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2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35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97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7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4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5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0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82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59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0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21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84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2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25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44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8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03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32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56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92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63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3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72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09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1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1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9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32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6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27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4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63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0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22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9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9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504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41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11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33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72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0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8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394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4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94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9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6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4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3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57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42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96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10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63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4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8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63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170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6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5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7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0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50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8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9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8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27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9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5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9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8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6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37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1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20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50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7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9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03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1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3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96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7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0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5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03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9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071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84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82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9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21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83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8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2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6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2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0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4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06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8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5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2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2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7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8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0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76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52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5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6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8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1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7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37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7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0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076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00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9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1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9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5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260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682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096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2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72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1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67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646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2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79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88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6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109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3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87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5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92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1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042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5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39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84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06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1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9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3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6196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597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1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35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4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9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2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8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93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7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6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96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4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40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710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8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94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3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5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574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90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5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0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9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3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8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9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7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65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18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63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16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5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6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1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32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65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0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66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7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7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7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0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43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8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31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21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5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95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6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15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5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0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4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9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1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1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47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71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04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21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07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5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62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3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8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01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891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6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9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0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08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4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89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8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49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77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37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6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56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22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017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870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81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2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2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6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93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8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5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90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17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5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99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7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4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10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90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8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8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18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3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9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2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5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9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16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6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99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1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7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4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4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40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6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6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8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97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19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42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3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76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2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1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4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1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3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3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4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0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23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1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23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56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2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4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6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4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88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8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4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3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6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64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9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7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12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909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9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64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5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7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9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49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4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0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8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0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0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71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42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07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5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6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80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863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3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01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2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6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1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108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07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5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657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7624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376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91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483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62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12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7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0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85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690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22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46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4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93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54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11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64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12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61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2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9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84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6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5488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17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118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732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1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907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2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9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8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1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4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22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3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1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7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92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57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86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71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23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0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30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351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197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92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2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8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82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0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9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63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0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48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1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2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01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63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54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67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8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30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98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94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2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1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6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9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0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65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38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0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8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3753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87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501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8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5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6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78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5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7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6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28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04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9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9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12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3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7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823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49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58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9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43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98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0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0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37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22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9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6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9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4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31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1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94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2803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25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6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83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870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46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5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5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3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29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54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72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8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0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6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9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4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8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3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8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86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6958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63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68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9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7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0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7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2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53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4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9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1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2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66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7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77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93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9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0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85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06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9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2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16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21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1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04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65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1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54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1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67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9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2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0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2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314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06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9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7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466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94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3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5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59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3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12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06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0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63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7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33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35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44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9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53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037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4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0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27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28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88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35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0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937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183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155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42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4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4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04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83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2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42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45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6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3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6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4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04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35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23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1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6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6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2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88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1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82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93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3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90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3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24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598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41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0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8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9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4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33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1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0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33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50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1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3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53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25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1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73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16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0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9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397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4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4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9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7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2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5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6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33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7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5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2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08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5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5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76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2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06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01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1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75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61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6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8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1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7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2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340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848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90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5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47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302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02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9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8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5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16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16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0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28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1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7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1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1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61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7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755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1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0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5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04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8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1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08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796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76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617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89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91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73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0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3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02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37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3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26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0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78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0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1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1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2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8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35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43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6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9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3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7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3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9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2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75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97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15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5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0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3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1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0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2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10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8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6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01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958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2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0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6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0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52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48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03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63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7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2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0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7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0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1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9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9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4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99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5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66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9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5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84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8955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80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6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02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89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11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82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5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7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8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8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0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9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0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5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6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16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65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5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15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61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21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4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5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6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79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89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17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52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762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889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56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6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8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0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6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0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9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7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5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22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5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43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915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3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8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1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7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6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5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9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52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32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05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46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918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5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5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99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056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13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5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18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51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19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0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6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10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38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77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0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95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0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2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499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63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4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2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9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87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8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7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2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34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579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58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62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55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2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70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54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8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8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6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1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84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1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1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8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7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858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2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37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7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39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9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9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5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8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52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2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24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73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0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7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2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0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7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32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0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691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0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54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70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43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9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8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40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087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9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9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9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39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21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387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6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9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98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5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4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71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84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699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332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9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5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1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598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4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6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3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74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51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7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11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82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25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5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83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75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13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3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463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109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28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0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7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12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6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1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4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9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46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0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04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909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6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0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62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2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95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02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9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68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9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0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0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67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0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0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9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37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91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43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62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9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78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79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2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6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87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20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4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53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195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2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6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7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05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09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11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88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60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36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3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7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0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6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5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4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1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75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8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22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63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53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93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8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84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04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2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2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04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1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3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219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0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3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1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8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52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0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09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91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3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3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917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34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9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41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5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15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13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0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02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9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0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98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45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4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3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8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1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69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03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9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7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17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8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29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2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5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18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290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99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3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0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4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3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72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97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4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97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45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50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8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47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70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84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010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2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685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12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771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5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42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23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9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4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1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2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9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9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46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2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4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7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1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7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23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804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1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7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7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0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2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1838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3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63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44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6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41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14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42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64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81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2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5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22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27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87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8514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77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2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7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2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8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962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84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6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43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04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96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3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18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54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15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5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2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2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385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922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8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4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02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24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69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7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954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811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1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8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43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95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5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869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9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7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0854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568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749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2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12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63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7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8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73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16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90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23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91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6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15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88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00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7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14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7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25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31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68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88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44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7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30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0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75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36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927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5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755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8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8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57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00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47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728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8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42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8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26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001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00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1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4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2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8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78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3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10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31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0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7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93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17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8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7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0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7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56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3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979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7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7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45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31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631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79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9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33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8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72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1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02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48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1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4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00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36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9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57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0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9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47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27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35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03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8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7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684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56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0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96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831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5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1308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9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9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805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88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56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3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68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9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355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6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3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2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2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1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74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2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9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53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40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2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7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50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7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22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8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6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1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2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53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67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29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1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8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1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50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8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42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1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86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746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06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72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4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2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18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826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8260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0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220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39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56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7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7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7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04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526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74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4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5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70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17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8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2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486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4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90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3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3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797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54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4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4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9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30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2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92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068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8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99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41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4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4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735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64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06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56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818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6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0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89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4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5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png"/><Relationship Id="rId5" Type="http://schemas.openxmlformats.org/officeDocument/2006/relationships/styles" Target="styles.xml"/><Relationship Id="rId15" Type="http://schemas.openxmlformats.org/officeDocument/2006/relationships/header" Target="header1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yanB\OneDrive%20-%20Quick%20Way%20Electrical%20(1999)%20Ltd\ENSF%20694\Labs\assignment%20template.do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FB0BE02F3E3C2459C660DED3562A308" ma:contentTypeVersion="13" ma:contentTypeDescription="Create a new document." ma:contentTypeScope="" ma:versionID="c7b19929f3ac64a78d964c6959fdcce0">
  <xsd:schema xmlns:xsd="http://www.w3.org/2001/XMLSchema" xmlns:xs="http://www.w3.org/2001/XMLSchema" xmlns:p="http://schemas.microsoft.com/office/2006/metadata/properties" xmlns:ns3="3cba6cd8-8b84-40b9-935e-eec23f55e143" xmlns:ns4="d955fe94-6d84-4fea-bdda-3f7b1a5a4971" targetNamespace="http://schemas.microsoft.com/office/2006/metadata/properties" ma:root="true" ma:fieldsID="0bfd5ff779842f286f4fb7cb78786cfe" ns3:_="" ns4:_="">
    <xsd:import namespace="3cba6cd8-8b84-40b9-935e-eec23f55e143"/>
    <xsd:import namespace="d955fe94-6d84-4fea-bdda-3f7b1a5a497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cba6cd8-8b84-40b9-935e-eec23f55e14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55fe94-6d84-4fea-bdda-3f7b1a5a497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DE3207C8-BC6E-4518-AB87-CF59E2F06FB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cba6cd8-8b84-40b9-935e-eec23f55e143"/>
    <ds:schemaRef ds:uri="d955fe94-6d84-4fea-bdda-3f7b1a5a497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635C2EC-4B59-4936-AF6C-617D2A22728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A6B483E-70F2-4835-81A8-B96AAE76E3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assignment template.dotm</Template>
  <TotalTime>3951</TotalTime>
  <Pages>17</Pages>
  <Words>1957</Words>
  <Characters>11161</Characters>
  <Application>Microsoft Office Word</Application>
  <DocSecurity>0</DocSecurity>
  <Lines>93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 Baker</dc:creator>
  <cp:keywords/>
  <dc:description/>
  <cp:lastModifiedBy>Ryan Baker</cp:lastModifiedBy>
  <cp:revision>39</cp:revision>
  <cp:lastPrinted>2020-11-10T00:21:00Z</cp:lastPrinted>
  <dcterms:created xsi:type="dcterms:W3CDTF">2024-06-27T19:33:00Z</dcterms:created>
  <dcterms:modified xsi:type="dcterms:W3CDTF">2024-07-02T17:48:00Z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0x0101003FB0BE02F3E3C2459C660DED3562A308</vt:lpwstr>
  </property>
</Properties>
</file>